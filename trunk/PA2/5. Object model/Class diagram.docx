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Pr="007A1DE8" w:rsidRDefault="00FD06E2" w:rsidP="000D5BAF">
      <w:pPr>
        <w:pStyle w:val="Title"/>
        <w:jc w:val="right"/>
        <w:rPr>
          <w:sz w:val="34"/>
          <w:szCs w:val="30"/>
          <w:lang w:val="en-US"/>
        </w:rPr>
      </w:pPr>
      <w:r>
        <w:rPr>
          <w:lang w:val="en-US"/>
        </w:rPr>
        <w:t xml:space="preserve">Hồ sơ Phân tích </w:t>
      </w:r>
      <w:r w:rsidR="000D5BAF">
        <w:rPr>
          <w:color w:val="0000FF"/>
          <w:lang w:val="en-US"/>
        </w:rPr>
        <w:t>WARM</w:t>
      </w:r>
      <w:r w:rsidR="00655956" w:rsidRPr="00460C12">
        <w:rPr>
          <w:color w:val="0000FF"/>
          <w:lang w:val="en-US"/>
        </w:rPr>
        <w:t xml:space="preserve"> </w:t>
      </w:r>
      <w:r w:rsidR="00655956">
        <w:rPr>
          <w:color w:val="0000FF"/>
          <w:lang w:val="en-US"/>
        </w:rPr>
        <w:br/>
      </w:r>
      <w:r w:rsidR="0037628A" w:rsidRPr="007A1DE8">
        <w:rPr>
          <w:sz w:val="34"/>
          <w:szCs w:val="30"/>
          <w:lang w:val="en-US"/>
        </w:rPr>
        <w:t xml:space="preserve">Version </w:t>
      </w:r>
      <w:r w:rsidR="000D5BAF">
        <w:rPr>
          <w:color w:val="0000FF"/>
          <w:sz w:val="34"/>
          <w:szCs w:val="30"/>
          <w:lang w:val="en-US"/>
        </w:rPr>
        <w:t>0</w:t>
      </w:r>
      <w:r w:rsidR="0037628A" w:rsidRPr="003548A8">
        <w:rPr>
          <w:color w:val="0000FF"/>
          <w:sz w:val="34"/>
          <w:szCs w:val="30"/>
          <w:lang w:val="en-US"/>
        </w:rPr>
        <w:t>.</w:t>
      </w:r>
      <w:r w:rsidR="000D5BAF">
        <w:rPr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807B02" w:rsidRPr="003548A8" w:rsidRDefault="00807B02" w:rsidP="00807B02">
      <w:pPr>
        <w:jc w:val="center"/>
        <w:rPr>
          <w:sz w:val="30"/>
          <w:szCs w:val="30"/>
          <w:lang w:val="en-US"/>
        </w:rPr>
        <w:sectPr w:rsidR="00807B02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807B02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0D5BAF" w:rsidP="004B4B2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08/03/2012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0D5BAF" w:rsidP="004B4B2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0D5BAF" w:rsidP="00807B02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template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B02" w:rsidRPr="00F20B45" w:rsidRDefault="00807B02" w:rsidP="004B4B2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Công Toàn</w:t>
            </w:r>
          </w:p>
        </w:tc>
      </w:tr>
      <w:tr w:rsidR="00764D44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Pr="00F20B45" w:rsidRDefault="00E74C9E" w:rsidP="00764D4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14/03/2012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Pr="00F20B45" w:rsidRDefault="00E74C9E" w:rsidP="00764D4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Pr="00F20B45" w:rsidRDefault="00E74C9E" w:rsidP="00D42A5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tả các object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D44" w:rsidRDefault="00E74C9E" w:rsidP="004B4B2F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Hưng Thuận</w:t>
            </w:r>
          </w:p>
        </w:tc>
      </w:tr>
      <w:tr w:rsidR="00C30BBB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BBB" w:rsidRPr="00F20B45" w:rsidRDefault="00C30BBB" w:rsidP="00C30BB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BBB" w:rsidRPr="00F20B45" w:rsidRDefault="00C30BBB" w:rsidP="008F59D6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BBB" w:rsidRPr="00F20B45" w:rsidRDefault="00C30BBB" w:rsidP="00C30BBB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BBB" w:rsidRDefault="00C30BBB" w:rsidP="008F59D6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</w:p>
        </w:tc>
      </w:tr>
      <w:tr w:rsidR="000262B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BA" w:rsidRPr="00F20B45" w:rsidRDefault="000262BA" w:rsidP="000262B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BA" w:rsidRPr="00F20B45" w:rsidRDefault="000262BA" w:rsidP="00BF1C1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BA" w:rsidRPr="00F20B45" w:rsidRDefault="000262BA" w:rsidP="00A04DBB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BA" w:rsidRDefault="000262BA" w:rsidP="00A04DBB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83389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 w:rsidR="005E2817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583389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583389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583389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583389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1A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17" w:rsidRDefault="00583389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Pr="000D5BAF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FD06E2" w:rsidRPr="00FD06E2" w:rsidRDefault="001E4D73" w:rsidP="00074AB6">
      <w:pPr>
        <w:spacing w:line="360" w:lineRule="auto"/>
        <w:ind w:left="-709"/>
        <w:rPr>
          <w:i/>
          <w:color w:val="0000FF"/>
          <w:lang w:val="en-US"/>
        </w:rPr>
      </w:pPr>
      <w:r>
        <w:rPr>
          <w:i/>
          <w:noProof/>
          <w:color w:val="0000FF"/>
          <w:lang w:val="en-US" w:eastAsia="zh-TW"/>
        </w:rPr>
        <w:drawing>
          <wp:inline distT="0" distB="0" distL="0" distR="0">
            <wp:extent cx="5943600" cy="4126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AB6">
        <w:rPr>
          <w:i/>
          <w:noProof/>
          <w:color w:val="0000FF"/>
          <w:lang w:val="en-US" w:eastAsia="zh-TW"/>
        </w:rPr>
        <w:lastRenderedPageBreak/>
        <w:drawing>
          <wp:inline distT="0" distB="0" distL="0" distR="0">
            <wp:extent cx="7218569" cy="50119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34" cy="50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2268"/>
        <w:gridCol w:w="1843"/>
        <w:gridCol w:w="4082"/>
      </w:tblGrid>
      <w:tr w:rsidR="00FD06E2" w:rsidTr="00F67FCB">
        <w:tc>
          <w:tcPr>
            <w:tcW w:w="675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268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1843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4082" w:type="dxa"/>
            <w:shd w:val="clear" w:color="auto" w:fill="auto"/>
          </w:tcPr>
          <w:p w:rsidR="00FD06E2" w:rsidRDefault="00FD06E2" w:rsidP="00A67606">
            <w:pPr>
              <w:pStyle w:val="BodyText"/>
              <w:spacing w:after="0"/>
            </w:pPr>
            <w:r>
              <w:t>Ý nghĩa/Ghi chú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561BC2" w:rsidRPr="001A204E" w:rsidRDefault="00561BC2" w:rsidP="00A6760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thông tin của người dùng của website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F67FCB" w:rsidRDefault="00561BC2" w:rsidP="00A6760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LoaiNguoiDung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các loại người dùng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561BC2" w:rsidRPr="001A204E" w:rsidRDefault="00561BC2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>Lưu thông tin của các bàn ăn của nhà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67FCB" w:rsidRPr="001A204E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DanhMucBanAn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BF6C23">
            <w:pPr>
              <w:pStyle w:val="BodyText"/>
              <w:spacing w:after="0"/>
            </w:pPr>
            <w:r w:rsidRPr="00AA732B">
              <w:t>Lưu danh sách các loại bàn ăn của nhà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AA732B" w:rsidRPr="00AA732B" w:rsidRDefault="00AA732B" w:rsidP="00A67606">
            <w:pPr>
              <w:pStyle w:val="BodyText"/>
              <w:spacing w:after="0"/>
            </w:pPr>
            <w:r w:rsidRPr="00AA732B">
              <w:t>Lưu thông tin các món ăn của nhà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DanhMucMonAn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A67606">
            <w:pPr>
              <w:pStyle w:val="BodyText"/>
              <w:spacing w:after="0"/>
            </w:pPr>
            <w:r w:rsidRPr="00AA732B">
              <w:t xml:space="preserve">Lưu danh sách danh mục món ăn mà </w:t>
            </w:r>
            <w:r w:rsidRPr="00AA732B">
              <w:lastRenderedPageBreak/>
              <w:t>nhà hàng có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371D81">
            <w:pPr>
              <w:pStyle w:val="BodyText"/>
              <w:spacing w:after="0"/>
            </w:pPr>
            <w:r w:rsidRPr="00AA732B">
              <w:t>Lưu lời bình luận của khách hàng về món ăn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F67FCB" w:rsidRPr="00AA732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PhieuDatCho</w:t>
            </w:r>
          </w:p>
        </w:tc>
        <w:tc>
          <w:tcPr>
            <w:tcW w:w="1843" w:type="dxa"/>
            <w:shd w:val="clear" w:color="auto" w:fill="auto"/>
          </w:tcPr>
          <w:p w:rsidR="00F67FCB" w:rsidRDefault="00F67FCB" w:rsidP="00A67606">
            <w:pPr>
              <w:pStyle w:val="BodyText"/>
              <w:spacing w:after="0"/>
            </w:pPr>
          </w:p>
        </w:tc>
        <w:tc>
          <w:tcPr>
            <w:tcW w:w="4082" w:type="dxa"/>
            <w:shd w:val="clear" w:color="auto" w:fill="auto"/>
          </w:tcPr>
          <w:p w:rsidR="00F67FCB" w:rsidRPr="00AA732B" w:rsidRDefault="00AA732B" w:rsidP="00FA67E1">
            <w:pPr>
              <w:pStyle w:val="BodyText"/>
              <w:spacing w:after="0"/>
            </w:pPr>
            <w:r w:rsidRPr="00AA732B">
              <w:t>Lưu thông tin của 1 phiếu đặt chỗ của khách hàng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F67FCB" w:rsidRDefault="00AA732B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</w:t>
            </w:r>
          </w:p>
        </w:tc>
        <w:tc>
          <w:tcPr>
            <w:tcW w:w="1843" w:type="dxa"/>
            <w:shd w:val="clear" w:color="auto" w:fill="auto"/>
          </w:tcPr>
          <w:p w:rsidR="00F67FCB" w:rsidRPr="002F03E1" w:rsidRDefault="00F67FCB" w:rsidP="00A67606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4082" w:type="dxa"/>
            <w:shd w:val="clear" w:color="auto" w:fill="auto"/>
          </w:tcPr>
          <w:p w:rsidR="00F67FCB" w:rsidRDefault="00AA732B" w:rsidP="00FA67E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chi tiết phiếu đặt chỗ của 1 phiếu đặt chỗ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F67FCB" w:rsidRDefault="00E25BD3" w:rsidP="00887C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 - LoaiNguoiDung</w:t>
            </w:r>
          </w:p>
        </w:tc>
        <w:tc>
          <w:tcPr>
            <w:tcW w:w="1843" w:type="dxa"/>
            <w:shd w:val="clear" w:color="auto" w:fill="auto"/>
          </w:tcPr>
          <w:p w:rsidR="00F67FCB" w:rsidRPr="002F03E1" w:rsidRDefault="00E25BD3" w:rsidP="004B4B2F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F67FCB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người dùng thuộc về 1 loại người dùng, 1 loại người dùng có thể có nhiều người dùng</w:t>
            </w:r>
          </w:p>
        </w:tc>
      </w:tr>
      <w:tr w:rsidR="00F67FCB" w:rsidTr="004B4B2F">
        <w:tc>
          <w:tcPr>
            <w:tcW w:w="675" w:type="dxa"/>
            <w:shd w:val="clear" w:color="auto" w:fill="auto"/>
            <w:vAlign w:val="bottom"/>
          </w:tcPr>
          <w:p w:rsidR="00F67FCB" w:rsidRDefault="00F67FC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:rsidR="00F67FCB" w:rsidRPr="000D5BAF" w:rsidRDefault="00E25BD3" w:rsidP="00887C23">
            <w:pPr>
              <w:pStyle w:val="BodyText"/>
              <w:spacing w:after="0"/>
              <w:rPr>
                <w:lang w:val="fr-FR"/>
              </w:rPr>
            </w:pPr>
            <w:r>
              <w:rPr>
                <w:lang w:val="fr-FR"/>
              </w:rPr>
              <w:t>BanAn - DanhMucBanAn</w:t>
            </w:r>
          </w:p>
        </w:tc>
        <w:tc>
          <w:tcPr>
            <w:tcW w:w="1843" w:type="dxa"/>
            <w:shd w:val="clear" w:color="auto" w:fill="auto"/>
          </w:tcPr>
          <w:p w:rsidR="00F67FCB" w:rsidRPr="002F03E1" w:rsidRDefault="00E25BD3" w:rsidP="004B4B2F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F67FCB" w:rsidRDefault="00E25BD3" w:rsidP="00E25BD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bàn ăn thuộc về 1 danh mục bàn ăn, 1 danh mục bàn ăn có thể có nhiều bàn ăn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BinhLuan-MonAn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Default="00E25BD3" w:rsidP="00FA67E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Mổi bình luận thuộc về 1 món ăn, mỗi món ăn có thể có nhiều bình luận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MonAn-DanhMucMonAn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Default="00E25BD3" w:rsidP="0091349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món ăn thuộc về 1 danh mục món ăn, mỗi danh mục món ăn có thể có nhiều món ăn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5270F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 – ChiTietPhieu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Default="00E25BD3" w:rsidP="00B1736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chi tiết phiếu thuộc về 1 món ăn, mỗi món ăn có thể có nhiều chi tiết phiếu</w:t>
            </w:r>
          </w:p>
        </w:tc>
      </w:tr>
      <w:tr w:rsidR="00E25BD3" w:rsidTr="004B4B2F">
        <w:tc>
          <w:tcPr>
            <w:tcW w:w="675" w:type="dxa"/>
            <w:shd w:val="clear" w:color="auto" w:fill="auto"/>
            <w:vAlign w:val="bottom"/>
          </w:tcPr>
          <w:p w:rsidR="00E25BD3" w:rsidRDefault="00E25BD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:rsidR="00E25BD3" w:rsidRDefault="00E25BD3" w:rsidP="004B4B2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NguoiDung-BanAn-PhieuDatCho</w:t>
            </w:r>
          </w:p>
        </w:tc>
        <w:tc>
          <w:tcPr>
            <w:tcW w:w="1843" w:type="dxa"/>
            <w:shd w:val="clear" w:color="auto" w:fill="auto"/>
          </w:tcPr>
          <w:p w:rsidR="00E25BD3" w:rsidRPr="002F03E1" w:rsidRDefault="00E25BD3" w:rsidP="00233B4C">
            <w:pPr>
              <w:pStyle w:val="BodyText"/>
              <w:spacing w:after="0"/>
              <w:rPr>
                <w:lang w:val="en-US"/>
              </w:rPr>
            </w:pPr>
            <w:r w:rsidRPr="000F3F8B">
              <w:t>Quan hệ Association</w:t>
            </w:r>
            <w:r>
              <w:rPr>
                <w:lang w:val="en-US"/>
              </w:rPr>
              <w:t xml:space="preserve"> 1-n</w:t>
            </w:r>
          </w:p>
        </w:tc>
        <w:tc>
          <w:tcPr>
            <w:tcW w:w="4082" w:type="dxa"/>
            <w:shd w:val="clear" w:color="auto" w:fill="auto"/>
          </w:tcPr>
          <w:p w:rsidR="00E25BD3" w:rsidRPr="000D5BAF" w:rsidRDefault="00E25BD3" w:rsidP="00FA67E1">
            <w:pPr>
              <w:pStyle w:val="BodyText"/>
              <w:spacing w:after="0"/>
              <w:rPr>
                <w:lang w:val="fr-FR"/>
              </w:rPr>
            </w:pPr>
            <w:r>
              <w:rPr>
                <w:lang w:val="fr-FR"/>
              </w:rPr>
              <w:t>Mỗi phiếu đặt chỗ thuộc về 1 người dùng và 1 bàn ăn. Mỗi người dùng có thể có nhiều phiếu đặt chỗ</w:t>
            </w:r>
            <w:r w:rsidR="004B5911">
              <w:rPr>
                <w:lang w:val="fr-FR"/>
              </w:rPr>
              <w:t>. Mỗi bàn ăn có thể có nhiều phiếu đặt chỗ.</w:t>
            </w:r>
          </w:p>
        </w:tc>
      </w:tr>
    </w:tbl>
    <w:p w:rsidR="00FD06E2" w:rsidRDefault="00FD06E2" w:rsidP="00FD06E2">
      <w:pPr>
        <w:pStyle w:val="Heading2"/>
      </w:pPr>
      <w:bookmarkStart w:id="4" w:name="_Toc172872218"/>
      <w:r>
        <w:t>Mô tả chi tiết từng lớp đối tượng</w:t>
      </w:r>
      <w:bookmarkEnd w:id="4"/>
    </w:p>
    <w:p w:rsidR="00FD06E2" w:rsidRPr="00FD06E2" w:rsidRDefault="004B5911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LoaiNguoiDung</w:t>
      </w:r>
    </w:p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DF260D"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4B5911" w:rsidTr="00233B4C">
        <w:tc>
          <w:tcPr>
            <w:tcW w:w="758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4B5911" w:rsidRPr="00297ED9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Pr="000053E5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người dùng</w:t>
            </w:r>
          </w:p>
        </w:tc>
      </w:tr>
    </w:tbl>
    <w:p w:rsidR="00DF2766" w:rsidRPr="004B5911" w:rsidRDefault="00FD06E2" w:rsidP="00D01618">
      <w:pPr>
        <w:pStyle w:val="BodyText"/>
        <w:keepLines w:val="0"/>
        <w:widowControl/>
        <w:numPr>
          <w:ilvl w:val="0"/>
          <w:numId w:val="39"/>
        </w:numPr>
        <w:spacing w:before="120" w:after="0"/>
        <w:jc w:val="both"/>
        <w:rPr>
          <w:i/>
          <w:color w:val="0000FF"/>
        </w:rPr>
      </w:pPr>
      <w:r w:rsidRPr="004B5911">
        <w:rPr>
          <w:i/>
          <w:color w:val="0000FF"/>
        </w:rPr>
        <w:lastRenderedPageBreak/>
        <w:t>Danh sách các trách nhiệm (các phương thức) chính</w:t>
      </w:r>
      <w:r w:rsidR="00DF2766" w:rsidRPr="004B5911">
        <w:rPr>
          <w:i/>
          <w:color w:val="0000FF"/>
        </w:rPr>
        <w:t>:</w:t>
      </w:r>
      <w:r w:rsidRPr="004B5911">
        <w:rPr>
          <w:i/>
          <w:color w:val="0000FF"/>
        </w:rPr>
        <w:t xml:space="preserve"> </w:t>
      </w:r>
      <w:r w:rsidR="004B5911" w:rsidRPr="004B5911">
        <w:rPr>
          <w:i/>
          <w:color w:val="0000FF"/>
        </w:rPr>
        <w:t>Them</w:t>
      </w:r>
      <w:r w:rsidR="004B5911">
        <w:rPr>
          <w:i/>
          <w:color w:val="0000FF"/>
        </w:rPr>
        <w:t>, Xoa, Cap</w:t>
      </w:r>
      <w:r w:rsidR="004B5911" w:rsidRPr="004B5911">
        <w:rPr>
          <w:i/>
          <w:color w:val="0000FF"/>
        </w:rPr>
        <w:t>Nhat</w:t>
      </w:r>
    </w:p>
    <w:p w:rsidR="00D01618" w:rsidRPr="00FD06E2" w:rsidRDefault="004B5911" w:rsidP="00D01618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NguoiDung</w:t>
      </w:r>
    </w:p>
    <w:p w:rsidR="00454D25" w:rsidRPr="004B5911" w:rsidRDefault="00454D25" w:rsidP="00454D25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4B5911" w:rsidTr="00233B4C">
        <w:tc>
          <w:tcPr>
            <w:tcW w:w="758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4B5911" w:rsidRPr="00F44EE4" w:rsidRDefault="004B5911" w:rsidP="00233B4C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4B5911" w:rsidRPr="00297ED9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134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Pr="00A67606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Pr="000053E5" w:rsidRDefault="00233B4C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 của người dùng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Pr="00276E79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khầu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DienThoai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xem người dùng có bị xóa chưa?</w:t>
            </w:r>
          </w:p>
        </w:tc>
      </w:tr>
      <w:tr w:rsidR="004B5911" w:rsidTr="00233B4C">
        <w:tc>
          <w:tcPr>
            <w:tcW w:w="758" w:type="dxa"/>
            <w:shd w:val="clear" w:color="auto" w:fill="auto"/>
            <w:vAlign w:val="center"/>
          </w:tcPr>
          <w:p w:rsidR="004B5911" w:rsidRDefault="004B5911" w:rsidP="00233B4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loaiNguoiDung</w:t>
            </w:r>
          </w:p>
        </w:tc>
        <w:tc>
          <w:tcPr>
            <w:tcW w:w="1134" w:type="dxa"/>
            <w:shd w:val="clear" w:color="auto" w:fill="auto"/>
          </w:tcPr>
          <w:p w:rsidR="004B5911" w:rsidRPr="00891B12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4B5911" w:rsidRDefault="004B5911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LoaiNguoiDung</w:t>
            </w:r>
          </w:p>
        </w:tc>
        <w:tc>
          <w:tcPr>
            <w:tcW w:w="3231" w:type="dxa"/>
            <w:shd w:val="clear" w:color="auto" w:fill="auto"/>
          </w:tcPr>
          <w:p w:rsidR="004B5911" w:rsidRDefault="00CF23A7" w:rsidP="00233B4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 loại người dùng</w:t>
            </w:r>
          </w:p>
        </w:tc>
      </w:tr>
    </w:tbl>
    <w:p w:rsidR="004B5911" w:rsidRPr="00FD06E2" w:rsidRDefault="004B5911" w:rsidP="004B5911">
      <w:pPr>
        <w:pStyle w:val="BodyText"/>
        <w:keepLines w:val="0"/>
        <w:widowControl/>
        <w:spacing w:after="0"/>
        <w:ind w:left="1440"/>
        <w:jc w:val="both"/>
        <w:rPr>
          <w:i/>
          <w:color w:val="0000FF"/>
        </w:rPr>
      </w:pPr>
    </w:p>
    <w:p w:rsidR="00454D25" w:rsidRPr="00DF2766" w:rsidRDefault="00454D25" w:rsidP="00454D25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</w:t>
      </w:r>
      <w:r w:rsidRPr="000D5BAF">
        <w:rPr>
          <w:i/>
          <w:color w:val="0000FF"/>
        </w:rPr>
        <w:t>:</w:t>
      </w:r>
      <w:r w:rsidRPr="00FD06E2">
        <w:rPr>
          <w:i/>
          <w:color w:val="0000FF"/>
        </w:rPr>
        <w:t xml:space="preserve"> </w:t>
      </w:r>
      <w:r w:rsidR="00CF23A7" w:rsidRPr="00CF23A7">
        <w:rPr>
          <w:i/>
          <w:color w:val="0000FF"/>
        </w:rPr>
        <w:t>Them, Xoa, CapNhat, LayTatCa(), LayNguoidung(ten:string)</w:t>
      </w:r>
    </w:p>
    <w:p w:rsidR="00674CD2" w:rsidRPr="00FD06E2" w:rsidRDefault="00674CD2" w:rsidP="00674CD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C91167">
        <w:rPr>
          <w:i/>
          <w:color w:val="0000FF"/>
          <w:lang w:val="en-US"/>
        </w:rPr>
        <w:t>BanAn</w:t>
      </w:r>
    </w:p>
    <w:p w:rsidR="00674CD2" w:rsidRPr="00FD06E2" w:rsidRDefault="00674CD2" w:rsidP="00674CD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674CD2" w:rsidTr="008F0A0C">
        <w:tc>
          <w:tcPr>
            <w:tcW w:w="758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674CD2" w:rsidRPr="00A67606" w:rsidRDefault="00674CD2" w:rsidP="003B373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674CD2" w:rsidRPr="00F44EE4" w:rsidRDefault="00674CD2" w:rsidP="003B3736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674CD2" w:rsidTr="008F0A0C">
        <w:tc>
          <w:tcPr>
            <w:tcW w:w="758" w:type="dxa"/>
            <w:shd w:val="clear" w:color="auto" w:fill="auto"/>
            <w:vAlign w:val="center"/>
          </w:tcPr>
          <w:p w:rsidR="00674CD2" w:rsidRDefault="00674CD2" w:rsidP="003B3736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674CD2" w:rsidRPr="00297ED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TenBan</w:t>
            </w:r>
          </w:p>
        </w:tc>
        <w:tc>
          <w:tcPr>
            <w:tcW w:w="1134" w:type="dxa"/>
            <w:shd w:val="clear" w:color="auto" w:fill="auto"/>
          </w:tcPr>
          <w:p w:rsidR="00674CD2" w:rsidRPr="00A67606" w:rsidRDefault="00674CD2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674CD2" w:rsidRPr="00A67606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674CD2" w:rsidRPr="000053E5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bàn</w:t>
            </w:r>
          </w:p>
        </w:tc>
      </w:tr>
      <w:tr w:rsidR="00276E79" w:rsidTr="008F0A0C">
        <w:tc>
          <w:tcPr>
            <w:tcW w:w="758" w:type="dxa"/>
            <w:shd w:val="clear" w:color="auto" w:fill="auto"/>
            <w:vAlign w:val="center"/>
          </w:tcPr>
          <w:p w:rsidR="00276E79" w:rsidRPr="00276E79" w:rsidRDefault="00276E79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134" w:type="dxa"/>
            <w:shd w:val="clear" w:color="auto" w:fill="auto"/>
          </w:tcPr>
          <w:p w:rsidR="00276E79" w:rsidRPr="00891B12" w:rsidRDefault="005D2986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 tả bàn</w:t>
            </w:r>
          </w:p>
        </w:tc>
      </w:tr>
      <w:tr w:rsidR="00276E79" w:rsidTr="008F0A0C">
        <w:tc>
          <w:tcPr>
            <w:tcW w:w="758" w:type="dxa"/>
            <w:shd w:val="clear" w:color="auto" w:fill="auto"/>
            <w:vAlign w:val="center"/>
          </w:tcPr>
          <w:p w:rsidR="00276E79" w:rsidRDefault="00276E79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</w:t>
            </w:r>
          </w:p>
        </w:tc>
        <w:tc>
          <w:tcPr>
            <w:tcW w:w="1134" w:type="dxa"/>
            <w:shd w:val="clear" w:color="auto" w:fill="auto"/>
          </w:tcPr>
          <w:p w:rsidR="00276E79" w:rsidRPr="00891B12" w:rsidRDefault="005D2986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DanhMucBanAn</w:t>
            </w:r>
          </w:p>
        </w:tc>
        <w:tc>
          <w:tcPr>
            <w:tcW w:w="3231" w:type="dxa"/>
            <w:shd w:val="clear" w:color="auto" w:fill="auto"/>
          </w:tcPr>
          <w:p w:rsidR="00276E79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thuộc danh mục bàn</w:t>
            </w:r>
          </w:p>
        </w:tc>
      </w:tr>
      <w:tr w:rsidR="00546D80" w:rsidTr="008F0A0C">
        <w:tc>
          <w:tcPr>
            <w:tcW w:w="758" w:type="dxa"/>
            <w:shd w:val="clear" w:color="auto" w:fill="auto"/>
            <w:vAlign w:val="center"/>
          </w:tcPr>
          <w:p w:rsidR="00546D80" w:rsidRDefault="000327F0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546D80" w:rsidRPr="00891B12" w:rsidRDefault="000327F0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546D80" w:rsidTr="008F0A0C">
        <w:tc>
          <w:tcPr>
            <w:tcW w:w="758" w:type="dxa"/>
            <w:shd w:val="clear" w:color="auto" w:fill="auto"/>
            <w:vAlign w:val="center"/>
          </w:tcPr>
          <w:p w:rsidR="00546D80" w:rsidRDefault="000327F0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546D80" w:rsidRPr="00891B12" w:rsidRDefault="000327F0" w:rsidP="003B3736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546D80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có xóa chưa?</w:t>
            </w:r>
          </w:p>
        </w:tc>
      </w:tr>
      <w:tr w:rsidR="00C91167" w:rsidTr="008F0A0C">
        <w:tc>
          <w:tcPr>
            <w:tcW w:w="758" w:type="dxa"/>
            <w:shd w:val="clear" w:color="auto" w:fill="auto"/>
            <w:vAlign w:val="center"/>
          </w:tcPr>
          <w:p w:rsidR="00C91167" w:rsidRDefault="00C91167" w:rsidP="003B37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ConBan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C91167" w:rsidP="003B373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còn trống không?</w:t>
            </w:r>
          </w:p>
        </w:tc>
      </w:tr>
    </w:tbl>
    <w:p w:rsidR="00C91167" w:rsidRPr="00C91167" w:rsidRDefault="00674CD2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>Danh sách các trách nhiệm (các phương thức) chính:</w:t>
      </w:r>
      <w:r w:rsidR="00C91167" w:rsidRPr="00C91167">
        <w:rPr>
          <w:i/>
          <w:color w:val="0000FF"/>
        </w:rPr>
        <w:t xml:space="preserve"> </w:t>
      </w:r>
      <w:r w:rsidR="00C91167" w:rsidRPr="00CF23A7">
        <w:rPr>
          <w:i/>
          <w:color w:val="0000FF"/>
        </w:rPr>
        <w:t>Them, Xoa, CapNhat,</w:t>
      </w:r>
      <w:r w:rsidR="00C91167" w:rsidRPr="00C91167">
        <w:rPr>
          <w:i/>
          <w:color w:val="0000FF"/>
        </w:rPr>
        <w:t>LayTatCa, LayBan(maDanhMuc) LayBan(tenBan)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DanhMucBanAn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danh mục bàn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 bàn ăn có xóa chưa?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Them, Xoa, CapNhat,</w:t>
      </w:r>
      <w:r w:rsidR="00882B60" w:rsidRPr="00882B60">
        <w:rPr>
          <w:i/>
          <w:color w:val="0000FF"/>
        </w:rPr>
        <w:t xml:space="preserve"> LayTatCa, LayDanhMuc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882B60">
        <w:rPr>
          <w:i/>
          <w:color w:val="0000FF"/>
          <w:lang w:val="en-US"/>
        </w:rPr>
        <w:t>BinhLuan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NoiDung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Nội dung khách hàng nhận xét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DanhGia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Mức độ thích của khách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NguoiBinhLuan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người bình luận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lời bình.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231" w:type="dxa"/>
            <w:shd w:val="clear" w:color="auto" w:fill="auto"/>
          </w:tcPr>
          <w:p w:rsidR="00C91167" w:rsidRDefault="00C91167" w:rsidP="00D91450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Them, Xoa, CapNhat,</w:t>
      </w:r>
      <w:r w:rsidR="00882B60" w:rsidRPr="00882B60">
        <w:rPr>
          <w:i/>
          <w:color w:val="0000FF"/>
        </w:rPr>
        <w:t>LayBinhLuan(maMonAn)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</w:t>
      </w:r>
      <w:r w:rsidR="00882B60">
        <w:rPr>
          <w:i/>
          <w:color w:val="0000FF"/>
          <w:lang w:val="en-US"/>
        </w:rPr>
        <w:t>MonAn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TenMonAn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 tả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DanhMucMonAn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 của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BinhLuan[*]</w:t>
            </w:r>
          </w:p>
        </w:tc>
        <w:tc>
          <w:tcPr>
            <w:tcW w:w="3231" w:type="dxa"/>
            <w:shd w:val="clear" w:color="auto" w:fill="auto"/>
          </w:tcPr>
          <w:p w:rsidR="00C91167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lời bình của 1 món ăn</w:t>
            </w:r>
          </w:p>
        </w:tc>
      </w:tr>
      <w:tr w:rsidR="00882B60" w:rsidTr="00D91450">
        <w:tc>
          <w:tcPr>
            <w:tcW w:w="758" w:type="dxa"/>
            <w:shd w:val="clear" w:color="auto" w:fill="auto"/>
            <w:vAlign w:val="center"/>
          </w:tcPr>
          <w:p w:rsidR="00882B60" w:rsidRDefault="00882B6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882B60" w:rsidRPr="00891B12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882B60" w:rsidTr="00D91450">
        <w:tc>
          <w:tcPr>
            <w:tcW w:w="758" w:type="dxa"/>
            <w:shd w:val="clear" w:color="auto" w:fill="auto"/>
            <w:vAlign w:val="center"/>
          </w:tcPr>
          <w:p w:rsidR="00882B60" w:rsidRDefault="00882B6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327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882B60" w:rsidRPr="00891B12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món ăn</w:t>
            </w:r>
          </w:p>
        </w:tc>
      </w:tr>
      <w:tr w:rsidR="00882B60" w:rsidTr="00D91450">
        <w:tc>
          <w:tcPr>
            <w:tcW w:w="758" w:type="dxa"/>
            <w:shd w:val="clear" w:color="auto" w:fill="auto"/>
            <w:vAlign w:val="center"/>
          </w:tcPr>
          <w:p w:rsidR="00882B60" w:rsidRDefault="00882B6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327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ConMon</w:t>
            </w:r>
          </w:p>
        </w:tc>
        <w:tc>
          <w:tcPr>
            <w:tcW w:w="1134" w:type="dxa"/>
            <w:shd w:val="clear" w:color="auto" w:fill="auto"/>
          </w:tcPr>
          <w:p w:rsidR="00882B60" w:rsidRPr="00891B12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882B60" w:rsidRDefault="00882B6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 ăn có thể phục vụ không?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Them, Xoa, CapNhat,</w:t>
      </w:r>
      <w:r w:rsidR="002B1612" w:rsidRPr="002B1612">
        <w:rPr>
          <w:i/>
          <w:color w:val="0000FF"/>
        </w:rPr>
        <w:t>LayTatCa(), LayMonAn(maDanhMuc), LayMonAn(tenMonAn)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lastRenderedPageBreak/>
        <w:t xml:space="preserve">Lớp </w:t>
      </w:r>
      <w:r w:rsidR="00D91450">
        <w:rPr>
          <w:i/>
          <w:color w:val="0000FF"/>
          <w:lang w:val="en-US"/>
        </w:rPr>
        <w:t>DanhMucMonAn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danh mục món ăn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Anh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đến file ảnh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DaXoa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Tình trạng của danh mục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Pr="00CF23A7">
        <w:rPr>
          <w:i/>
          <w:color w:val="0000FF"/>
        </w:rPr>
        <w:t>Them, Xoa, CapNhat,</w:t>
      </w:r>
      <w:r w:rsidR="00D91450">
        <w:rPr>
          <w:i/>
          <w:color w:val="0000FF"/>
        </w:rPr>
        <w:t xml:space="preserve"> Lay</w:t>
      </w:r>
      <w:r w:rsidR="00D91450" w:rsidRPr="00D91450">
        <w:rPr>
          <w:i/>
          <w:color w:val="0000FF"/>
        </w:rPr>
        <w:t>TatCa</w:t>
      </w:r>
    </w:p>
    <w:p w:rsidR="00C91167" w:rsidRPr="00FD06E2" w:rsidRDefault="00C91167" w:rsidP="00C91167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</w:t>
      </w:r>
      <w:r w:rsidR="00D91450">
        <w:rPr>
          <w:i/>
          <w:color w:val="0000FF"/>
          <w:lang w:val="en-US"/>
        </w:rPr>
        <w:t xml:space="preserve"> PhieuDatCho</w:t>
      </w:r>
      <w:r>
        <w:rPr>
          <w:i/>
          <w:color w:val="0000FF"/>
          <w:lang w:val="en-US"/>
        </w:rPr>
        <w:t xml:space="preserve"> </w:t>
      </w:r>
    </w:p>
    <w:p w:rsidR="00C91167" w:rsidRPr="00FD06E2" w:rsidRDefault="00C91167" w:rsidP="00C91167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C91167" w:rsidTr="00D91450">
        <w:tc>
          <w:tcPr>
            <w:tcW w:w="758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C91167" w:rsidRPr="00F44EE4" w:rsidRDefault="00C91167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C91167" w:rsidRPr="00297ED9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134" w:type="dxa"/>
            <w:shd w:val="clear" w:color="auto" w:fill="auto"/>
          </w:tcPr>
          <w:p w:rsidR="00C91167" w:rsidRPr="00A67606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31" w:type="dxa"/>
            <w:shd w:val="clear" w:color="auto" w:fill="auto"/>
          </w:tcPr>
          <w:p w:rsidR="00C91167" w:rsidRPr="000053E5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phiếu đặt bàn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Pr="00276E79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BanAn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 về bàn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 về người dùng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NgayTaoPhieu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tạo phiếu</w:t>
            </w:r>
          </w:p>
        </w:tc>
      </w:tr>
      <w:tr w:rsidR="00C91167" w:rsidTr="00D91450">
        <w:tc>
          <w:tcPr>
            <w:tcW w:w="758" w:type="dxa"/>
            <w:shd w:val="clear" w:color="auto" w:fill="auto"/>
            <w:vAlign w:val="center"/>
          </w:tcPr>
          <w:p w:rsidR="00C91167" w:rsidRDefault="00C91167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327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NgayDatBan</w:t>
            </w:r>
          </w:p>
        </w:tc>
        <w:tc>
          <w:tcPr>
            <w:tcW w:w="1134" w:type="dxa"/>
            <w:shd w:val="clear" w:color="auto" w:fill="auto"/>
          </w:tcPr>
          <w:p w:rsidR="00C91167" w:rsidRPr="00891B12" w:rsidRDefault="00C91167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31" w:type="dxa"/>
            <w:shd w:val="clear" w:color="auto" w:fill="auto"/>
          </w:tcPr>
          <w:p w:rsidR="00C91167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khách sẽ đến ăn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Default="00D9145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7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</w:t>
            </w:r>
          </w:p>
        </w:tc>
        <w:tc>
          <w:tcPr>
            <w:tcW w:w="1134" w:type="dxa"/>
            <w:shd w:val="clear" w:color="auto" w:fill="auto"/>
          </w:tcPr>
          <w:p w:rsidR="00D91450" w:rsidRPr="00891B12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ChiTietPhieu[*]</w:t>
            </w:r>
          </w:p>
        </w:tc>
        <w:tc>
          <w:tcPr>
            <w:tcW w:w="3231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Chi tiết phiếu của phiếu đặt chỗ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Default="00D9145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327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134" w:type="dxa"/>
            <w:shd w:val="clear" w:color="auto" w:fill="auto"/>
          </w:tcPr>
          <w:p w:rsidR="00D91450" w:rsidRPr="00891B12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31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của phiếu đặt chỗ</w:t>
            </w:r>
          </w:p>
        </w:tc>
      </w:tr>
    </w:tbl>
    <w:p w:rsidR="00C91167" w:rsidRPr="00C91167" w:rsidRDefault="00C91167" w:rsidP="00C9116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 w:rsidR="00D91450">
        <w:rPr>
          <w:i/>
          <w:color w:val="0000FF"/>
        </w:rPr>
        <w:t>Them,</w:t>
      </w:r>
      <w:r w:rsidRPr="00CF23A7">
        <w:rPr>
          <w:i/>
          <w:color w:val="0000FF"/>
        </w:rPr>
        <w:t xml:space="preserve"> CapNhat,</w:t>
      </w:r>
      <w:r w:rsidR="00D91450" w:rsidRPr="00D91450">
        <w:rPr>
          <w:i/>
          <w:color w:val="0000FF"/>
        </w:rPr>
        <w:t>LayTatCa, LayPhieu(sDate, eDate), LayPhieu(ngayDat, khach), LayPhieu(ngayTao)</w:t>
      </w:r>
    </w:p>
    <w:p w:rsidR="00D91450" w:rsidRPr="00FD06E2" w:rsidRDefault="00D91450" w:rsidP="00D91450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ChiTietPhieu </w:t>
      </w:r>
    </w:p>
    <w:p w:rsidR="00D91450" w:rsidRPr="00FD06E2" w:rsidRDefault="00D91450" w:rsidP="00D91450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0D5BAF">
        <w:rPr>
          <w:i/>
          <w:color w:val="0000FF"/>
        </w:rPr>
        <w:t>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327"/>
        <w:gridCol w:w="1134"/>
        <w:gridCol w:w="2126"/>
        <w:gridCol w:w="3231"/>
      </w:tblGrid>
      <w:tr w:rsidR="00D91450" w:rsidTr="00D91450">
        <w:tc>
          <w:tcPr>
            <w:tcW w:w="758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STT</w:t>
            </w:r>
          </w:p>
        </w:tc>
        <w:tc>
          <w:tcPr>
            <w:tcW w:w="2327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Tên thuộc tính</w:t>
            </w:r>
          </w:p>
        </w:tc>
        <w:tc>
          <w:tcPr>
            <w:tcW w:w="1134" w:type="dxa"/>
            <w:shd w:val="clear" w:color="auto" w:fill="auto"/>
          </w:tcPr>
          <w:p w:rsidR="00D91450" w:rsidRPr="00A67606" w:rsidRDefault="00D91450" w:rsidP="00D9145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A67606">
              <w:rPr>
                <w:color w:val="000000"/>
                <w:lang w:val="en-US"/>
              </w:rPr>
              <w:t>Loại</w:t>
            </w:r>
          </w:p>
        </w:tc>
        <w:tc>
          <w:tcPr>
            <w:tcW w:w="2126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Ràng buộc</w:t>
            </w:r>
          </w:p>
        </w:tc>
        <w:tc>
          <w:tcPr>
            <w:tcW w:w="3231" w:type="dxa"/>
            <w:shd w:val="clear" w:color="auto" w:fill="auto"/>
          </w:tcPr>
          <w:p w:rsidR="00D91450" w:rsidRPr="00F44EE4" w:rsidRDefault="00D91450" w:rsidP="00D91450">
            <w:pPr>
              <w:spacing w:line="360" w:lineRule="auto"/>
            </w:pPr>
            <w:r w:rsidRPr="00A67606">
              <w:rPr>
                <w:color w:val="000000"/>
              </w:rPr>
              <w:t>Ý nghĩa/ghi chú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Default="00D91450" w:rsidP="00D914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27" w:type="dxa"/>
            <w:shd w:val="clear" w:color="auto" w:fill="auto"/>
          </w:tcPr>
          <w:p w:rsidR="00D91450" w:rsidRPr="00297ED9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</w:t>
            </w:r>
          </w:p>
        </w:tc>
        <w:tc>
          <w:tcPr>
            <w:tcW w:w="1134" w:type="dxa"/>
            <w:shd w:val="clear" w:color="auto" w:fill="auto"/>
          </w:tcPr>
          <w:p w:rsidR="00D91450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Pr="00A67606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MonAn</w:t>
            </w:r>
          </w:p>
        </w:tc>
        <w:tc>
          <w:tcPr>
            <w:tcW w:w="3231" w:type="dxa"/>
            <w:shd w:val="clear" w:color="auto" w:fill="auto"/>
          </w:tcPr>
          <w:p w:rsidR="00D91450" w:rsidRPr="000053E5" w:rsidRDefault="007C5A4F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 mà khách đặt</w:t>
            </w:r>
          </w:p>
        </w:tc>
      </w:tr>
      <w:tr w:rsidR="00D91450" w:rsidTr="00D91450">
        <w:tc>
          <w:tcPr>
            <w:tcW w:w="758" w:type="dxa"/>
            <w:shd w:val="clear" w:color="auto" w:fill="auto"/>
            <w:vAlign w:val="center"/>
          </w:tcPr>
          <w:p w:rsidR="00D91450" w:rsidRPr="00276E79" w:rsidRDefault="00D91450" w:rsidP="00D9145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327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134" w:type="dxa"/>
            <w:shd w:val="clear" w:color="auto" w:fill="auto"/>
          </w:tcPr>
          <w:p w:rsidR="00D91450" w:rsidRPr="00891B12" w:rsidRDefault="00D91450" w:rsidP="00D91450">
            <w:pPr>
              <w:pStyle w:val="BodyText"/>
              <w:spacing w:after="0"/>
              <w:rPr>
                <w:lang w:val="en-US"/>
              </w:rPr>
            </w:pPr>
            <w:r w:rsidRPr="00891B12">
              <w:rPr>
                <w:lang w:val="en-US"/>
              </w:rPr>
              <w:t>private</w:t>
            </w:r>
          </w:p>
        </w:tc>
        <w:tc>
          <w:tcPr>
            <w:tcW w:w="2126" w:type="dxa"/>
            <w:shd w:val="clear" w:color="auto" w:fill="auto"/>
          </w:tcPr>
          <w:p w:rsidR="00D91450" w:rsidRDefault="00D91450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31" w:type="dxa"/>
            <w:shd w:val="clear" w:color="auto" w:fill="auto"/>
          </w:tcPr>
          <w:p w:rsidR="00D91450" w:rsidRDefault="007C5A4F" w:rsidP="00D9145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của món ăn này</w:t>
            </w:r>
          </w:p>
        </w:tc>
      </w:tr>
    </w:tbl>
    <w:p w:rsidR="00C91167" w:rsidRPr="007C5A4F" w:rsidRDefault="00D91450" w:rsidP="00C91167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  <w:r w:rsidRPr="00C91167">
        <w:rPr>
          <w:i/>
          <w:color w:val="0000FF"/>
        </w:rPr>
        <w:t xml:space="preserve">Danh sách các trách nhiệm (các phương thức) chính: </w:t>
      </w:r>
      <w:r>
        <w:rPr>
          <w:i/>
          <w:color w:val="0000FF"/>
        </w:rPr>
        <w:t>Them,</w:t>
      </w:r>
      <w:r w:rsidR="007C5A4F">
        <w:rPr>
          <w:i/>
          <w:color w:val="0000FF"/>
        </w:rPr>
        <w:t xml:space="preserve"> CapNhat</w:t>
      </w:r>
      <w:r w:rsidR="007C5A4F" w:rsidRPr="007C5A4F">
        <w:rPr>
          <w:i/>
          <w:color w:val="0000FF"/>
        </w:rPr>
        <w:t>.</w:t>
      </w:r>
    </w:p>
    <w:p w:rsidR="00FD06E2" w:rsidRDefault="00FD06E2" w:rsidP="00363B6E">
      <w:pPr>
        <w:pStyle w:val="Heading1"/>
      </w:pPr>
      <w:bookmarkStart w:id="5" w:name="_Toc167699050"/>
      <w:bookmarkStart w:id="6" w:name="_Toc172872219"/>
      <w:r>
        <w:t>Sơ đồ trạng thái</w:t>
      </w:r>
      <w:bookmarkEnd w:id="5"/>
      <w:bookmarkEnd w:id="6"/>
    </w:p>
    <w:p w:rsidR="00FD06E2" w:rsidRPr="001A204E" w:rsidRDefault="001A204E" w:rsidP="00FD06E2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sectPr w:rsidR="00FD06E2" w:rsidRPr="001A204E" w:rsidSect="005E281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99F" w:rsidRDefault="00C2299F">
      <w:r>
        <w:separator/>
      </w:r>
    </w:p>
  </w:endnote>
  <w:endnote w:type="continuationSeparator" w:id="1">
    <w:p w:rsidR="00C2299F" w:rsidRDefault="00C22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D91450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91450" w:rsidRPr="007A1DE8" w:rsidRDefault="00D91450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91450" w:rsidRDefault="00D91450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E4D73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91450" w:rsidRPr="0037628A" w:rsidRDefault="00D91450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99F" w:rsidRDefault="00C2299F">
      <w:r>
        <w:separator/>
      </w:r>
    </w:p>
  </w:footnote>
  <w:footnote w:type="continuationSeparator" w:id="1">
    <w:p w:rsidR="00C2299F" w:rsidRDefault="00C22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450" w:rsidRDefault="00D91450" w:rsidP="004B4B2F"/>
  <w:tbl>
    <w:tblPr>
      <w:tblW w:w="0" w:type="auto"/>
      <w:tblBorders>
        <w:bottom w:val="single" w:sz="4" w:space="0" w:color="auto"/>
      </w:tblBorders>
      <w:tblLook w:val="01E0"/>
    </w:tblPr>
    <w:tblGrid>
      <w:gridCol w:w="2436"/>
      <w:gridCol w:w="7140"/>
    </w:tblGrid>
    <w:tr w:rsidR="00D91450" w:rsidTr="004B4B2F">
      <w:tc>
        <w:tcPr>
          <w:tcW w:w="1384" w:type="dxa"/>
          <w:shd w:val="clear" w:color="auto" w:fill="auto"/>
        </w:tcPr>
        <w:p w:rsidR="00D91450" w:rsidRPr="0020752A" w:rsidRDefault="00D91450" w:rsidP="004B4B2F">
          <w:pPr>
            <w:rPr>
              <w:lang w:val="en-US"/>
            </w:rPr>
          </w:pPr>
          <w:r>
            <w:rPr>
              <w:noProof/>
              <w:lang w:val="en-US" w:eastAsia="zh-TW"/>
            </w:rPr>
            <w:drawing>
              <wp:inline distT="0" distB="0" distL="0" distR="0">
                <wp:extent cx="1388745" cy="1087120"/>
                <wp:effectExtent l="19050" t="0" r="1905" b="0"/>
                <wp:docPr id="2" name="Picture 2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91450" w:rsidRPr="0020752A" w:rsidRDefault="00D91450" w:rsidP="004B4B2F">
          <w:pPr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D91450" w:rsidRPr="0020752A" w:rsidRDefault="00D91450" w:rsidP="004B4B2F">
          <w:pPr>
            <w:jc w:val="right"/>
            <w:rPr>
              <w:rFonts w:ascii="Arial" w:hAnsi="Arial"/>
              <w:b/>
              <w:sz w:val="36"/>
            </w:rPr>
          </w:pPr>
          <w:r w:rsidRPr="0020752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D91450" w:rsidRPr="0020752A" w:rsidRDefault="00D91450" w:rsidP="004B4B2F">
          <w:pPr>
            <w:jc w:val="right"/>
            <w:rPr>
              <w:rFonts w:ascii="Arial" w:hAnsi="Arial"/>
              <w:b/>
              <w:sz w:val="36"/>
            </w:rPr>
          </w:pPr>
          <w:r w:rsidRPr="0020752A">
            <w:rPr>
              <w:rFonts w:ascii="Arial" w:hAnsi="Arial"/>
              <w:b/>
              <w:sz w:val="36"/>
            </w:rPr>
            <w:t>KHOA CÔNG NGHỆ THÔNG TIN</w:t>
          </w:r>
        </w:p>
        <w:p w:rsidR="00D91450" w:rsidRPr="0020752A" w:rsidRDefault="00D91450" w:rsidP="004B4B2F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0752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D91450" w:rsidRPr="00435847" w:rsidRDefault="00D91450" w:rsidP="004B4B2F">
    <w:pPr>
      <w:pStyle w:val="Title"/>
    </w:pPr>
  </w:p>
  <w:p w:rsidR="00D91450" w:rsidRPr="00435847" w:rsidRDefault="00D91450" w:rsidP="004B4B2F">
    <w:pPr>
      <w:pStyle w:val="Title"/>
      <w:spacing w:line="360" w:lineRule="auto"/>
    </w:pPr>
    <w:r w:rsidRPr="00435847">
      <w:t xml:space="preserve">Đồ án môn Phân tích </w:t>
    </w:r>
    <w:r w:rsidRPr="000D5BAF">
      <w:t xml:space="preserve">và </w:t>
    </w:r>
    <w:r w:rsidRPr="00435847">
      <w:t>thiết kế phần mềm</w:t>
    </w:r>
  </w:p>
  <w:p w:rsidR="00D91450" w:rsidRPr="003548A8" w:rsidRDefault="00D91450" w:rsidP="004B4B2F">
    <w:pPr>
      <w:pStyle w:val="Title"/>
      <w:spacing w:line="360" w:lineRule="auto"/>
      <w:rPr>
        <w:sz w:val="30"/>
        <w:lang w:val="en-US"/>
      </w:rPr>
    </w:pPr>
    <w:r w:rsidRPr="003548A8">
      <w:rPr>
        <w:sz w:val="30"/>
        <w:lang w:val="en-US"/>
      </w:rPr>
      <w:t xml:space="preserve">Lớp </w:t>
    </w:r>
    <w:r>
      <w:rPr>
        <w:sz w:val="30"/>
        <w:lang w:val="en-US"/>
      </w:rPr>
      <w:t>TH2008 + TN2008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450" w:rsidRPr="0037628A" w:rsidRDefault="00D91450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A1DE8"/>
    <w:rsid w:val="00002336"/>
    <w:rsid w:val="00002AFD"/>
    <w:rsid w:val="000039C3"/>
    <w:rsid w:val="000053E5"/>
    <w:rsid w:val="00007165"/>
    <w:rsid w:val="000229C9"/>
    <w:rsid w:val="00024DF0"/>
    <w:rsid w:val="000262BA"/>
    <w:rsid w:val="000327F0"/>
    <w:rsid w:val="00050524"/>
    <w:rsid w:val="00057A67"/>
    <w:rsid w:val="00074AB6"/>
    <w:rsid w:val="000C0CA8"/>
    <w:rsid w:val="000D5BAF"/>
    <w:rsid w:val="000F3F8B"/>
    <w:rsid w:val="0013075A"/>
    <w:rsid w:val="001A204E"/>
    <w:rsid w:val="001A3901"/>
    <w:rsid w:val="001A6914"/>
    <w:rsid w:val="001E4D73"/>
    <w:rsid w:val="00213B43"/>
    <w:rsid w:val="00233B4C"/>
    <w:rsid w:val="002465D0"/>
    <w:rsid w:val="00275B4C"/>
    <w:rsid w:val="00276E79"/>
    <w:rsid w:val="00297ED9"/>
    <w:rsid w:val="002B1612"/>
    <w:rsid w:val="002C36B1"/>
    <w:rsid w:val="002E3DFF"/>
    <w:rsid w:val="002F03E1"/>
    <w:rsid w:val="003616B3"/>
    <w:rsid w:val="00362991"/>
    <w:rsid w:val="00363B6E"/>
    <w:rsid w:val="00371D81"/>
    <w:rsid w:val="0037628A"/>
    <w:rsid w:val="003B3736"/>
    <w:rsid w:val="003B6D89"/>
    <w:rsid w:val="003C383C"/>
    <w:rsid w:val="003F484D"/>
    <w:rsid w:val="0045067B"/>
    <w:rsid w:val="00451BEA"/>
    <w:rsid w:val="004540F1"/>
    <w:rsid w:val="00454D25"/>
    <w:rsid w:val="00455383"/>
    <w:rsid w:val="00457590"/>
    <w:rsid w:val="004851E2"/>
    <w:rsid w:val="004A6BB7"/>
    <w:rsid w:val="004B4B2F"/>
    <w:rsid w:val="004B5911"/>
    <w:rsid w:val="004B7CC9"/>
    <w:rsid w:val="005017FE"/>
    <w:rsid w:val="00521887"/>
    <w:rsid w:val="005270FF"/>
    <w:rsid w:val="005439AE"/>
    <w:rsid w:val="00546D80"/>
    <w:rsid w:val="00561BC2"/>
    <w:rsid w:val="00562E67"/>
    <w:rsid w:val="00565DFE"/>
    <w:rsid w:val="005711F2"/>
    <w:rsid w:val="00583389"/>
    <w:rsid w:val="005A02B6"/>
    <w:rsid w:val="005D2986"/>
    <w:rsid w:val="005E2817"/>
    <w:rsid w:val="005F3F51"/>
    <w:rsid w:val="00655956"/>
    <w:rsid w:val="006705DA"/>
    <w:rsid w:val="00674CD2"/>
    <w:rsid w:val="00681CD0"/>
    <w:rsid w:val="006A4BA1"/>
    <w:rsid w:val="007474E1"/>
    <w:rsid w:val="00751440"/>
    <w:rsid w:val="007629C0"/>
    <w:rsid w:val="00764D44"/>
    <w:rsid w:val="00787597"/>
    <w:rsid w:val="007A1DE8"/>
    <w:rsid w:val="007C5A4F"/>
    <w:rsid w:val="007D64F9"/>
    <w:rsid w:val="00806251"/>
    <w:rsid w:val="00807B02"/>
    <w:rsid w:val="00842C07"/>
    <w:rsid w:val="00882B60"/>
    <w:rsid w:val="00887C23"/>
    <w:rsid w:val="008927FD"/>
    <w:rsid w:val="00894C48"/>
    <w:rsid w:val="00894FF5"/>
    <w:rsid w:val="008C4A35"/>
    <w:rsid w:val="008F0A0C"/>
    <w:rsid w:val="008F22E3"/>
    <w:rsid w:val="008F59D6"/>
    <w:rsid w:val="008F7BA1"/>
    <w:rsid w:val="00913490"/>
    <w:rsid w:val="009230F7"/>
    <w:rsid w:val="00976D26"/>
    <w:rsid w:val="009E039D"/>
    <w:rsid w:val="00A04DBB"/>
    <w:rsid w:val="00A122CE"/>
    <w:rsid w:val="00A16688"/>
    <w:rsid w:val="00A229F9"/>
    <w:rsid w:val="00A441A3"/>
    <w:rsid w:val="00A67606"/>
    <w:rsid w:val="00A87B84"/>
    <w:rsid w:val="00AA30A6"/>
    <w:rsid w:val="00AA49C3"/>
    <w:rsid w:val="00AA5598"/>
    <w:rsid w:val="00AA732B"/>
    <w:rsid w:val="00AC3300"/>
    <w:rsid w:val="00B00110"/>
    <w:rsid w:val="00B1736A"/>
    <w:rsid w:val="00B62132"/>
    <w:rsid w:val="00B875DD"/>
    <w:rsid w:val="00B9220E"/>
    <w:rsid w:val="00B96FC5"/>
    <w:rsid w:val="00BC6E16"/>
    <w:rsid w:val="00BF1C18"/>
    <w:rsid w:val="00BF6C23"/>
    <w:rsid w:val="00C107A7"/>
    <w:rsid w:val="00C122ED"/>
    <w:rsid w:val="00C161AA"/>
    <w:rsid w:val="00C2299F"/>
    <w:rsid w:val="00C2454D"/>
    <w:rsid w:val="00C275EA"/>
    <w:rsid w:val="00C30BBB"/>
    <w:rsid w:val="00C91167"/>
    <w:rsid w:val="00C929D6"/>
    <w:rsid w:val="00CC30A3"/>
    <w:rsid w:val="00CF23A7"/>
    <w:rsid w:val="00CF2CF2"/>
    <w:rsid w:val="00D01618"/>
    <w:rsid w:val="00D24E39"/>
    <w:rsid w:val="00D40579"/>
    <w:rsid w:val="00D42A54"/>
    <w:rsid w:val="00D91450"/>
    <w:rsid w:val="00DA2A6D"/>
    <w:rsid w:val="00DD4F2C"/>
    <w:rsid w:val="00DF260D"/>
    <w:rsid w:val="00DF2766"/>
    <w:rsid w:val="00E25BD3"/>
    <w:rsid w:val="00E74C9E"/>
    <w:rsid w:val="00EB7572"/>
    <w:rsid w:val="00ED3427"/>
    <w:rsid w:val="00EE5CDB"/>
    <w:rsid w:val="00F22516"/>
    <w:rsid w:val="00F67FCB"/>
    <w:rsid w:val="00FA67E1"/>
    <w:rsid w:val="00FA692C"/>
    <w:rsid w:val="00FB6741"/>
    <w:rsid w:val="00FC6A3D"/>
    <w:rsid w:val="00FD06E2"/>
    <w:rsid w:val="00FE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450"/>
    <w:pPr>
      <w:widowControl w:val="0"/>
    </w:pPr>
    <w:rPr>
      <w:sz w:val="24"/>
      <w:lang w:val="vi-VN" w:eastAsia="en-US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rsid w:val="0058338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8338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8338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338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338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8338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83389"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8338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83389"/>
    <w:pPr>
      <w:ind w:left="900" w:hanging="900"/>
    </w:pPr>
  </w:style>
  <w:style w:type="paragraph" w:styleId="TOC1">
    <w:name w:val="toc 1"/>
    <w:basedOn w:val="Normal"/>
    <w:next w:val="Normal"/>
    <w:semiHidden/>
    <w:rsid w:val="0058338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8338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83389"/>
    <w:pPr>
      <w:tabs>
        <w:tab w:val="right" w:pos="9360"/>
      </w:tabs>
      <w:ind w:left="864"/>
    </w:pPr>
  </w:style>
  <w:style w:type="paragraph" w:styleId="Header">
    <w:name w:val="header"/>
    <w:basedOn w:val="Normal"/>
    <w:rsid w:val="005833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3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3389"/>
  </w:style>
  <w:style w:type="paragraph" w:customStyle="1" w:styleId="Bullet2">
    <w:name w:val="Bullet2"/>
    <w:basedOn w:val="Normal"/>
    <w:rsid w:val="0058338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83389"/>
    <w:pPr>
      <w:spacing w:before="80"/>
      <w:jc w:val="both"/>
    </w:pPr>
  </w:style>
  <w:style w:type="paragraph" w:customStyle="1" w:styleId="Tabletext">
    <w:name w:val="Tabletext"/>
    <w:basedOn w:val="Normal"/>
    <w:rsid w:val="00583389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rsid w:val="00583389"/>
    <w:pPr>
      <w:ind w:left="1530"/>
    </w:pPr>
  </w:style>
  <w:style w:type="paragraph" w:customStyle="1" w:styleId="Bullet1">
    <w:name w:val="Bullet1"/>
    <w:basedOn w:val="Normal"/>
    <w:rsid w:val="00583389"/>
    <w:pPr>
      <w:ind w:left="720" w:hanging="432"/>
    </w:pPr>
  </w:style>
  <w:style w:type="character" w:styleId="FootnoteReference">
    <w:name w:val="footnote reference"/>
    <w:semiHidden/>
    <w:rsid w:val="00583389"/>
    <w:rPr>
      <w:sz w:val="20"/>
      <w:vertAlign w:val="superscript"/>
    </w:rPr>
  </w:style>
  <w:style w:type="paragraph" w:styleId="FootnoteText">
    <w:name w:val="footnote text"/>
    <w:basedOn w:val="Normal"/>
    <w:semiHidden/>
    <w:rsid w:val="0058338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58338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583389"/>
    <w:pPr>
      <w:ind w:left="2250"/>
    </w:pPr>
  </w:style>
  <w:style w:type="paragraph" w:styleId="TOC4">
    <w:name w:val="toc 4"/>
    <w:basedOn w:val="Normal"/>
    <w:next w:val="Normal"/>
    <w:semiHidden/>
    <w:rsid w:val="00583389"/>
    <w:pPr>
      <w:ind w:left="600"/>
    </w:pPr>
  </w:style>
  <w:style w:type="paragraph" w:styleId="TOC5">
    <w:name w:val="toc 5"/>
    <w:basedOn w:val="Normal"/>
    <w:next w:val="Normal"/>
    <w:semiHidden/>
    <w:rsid w:val="00583389"/>
    <w:pPr>
      <w:ind w:left="800"/>
    </w:pPr>
  </w:style>
  <w:style w:type="paragraph" w:styleId="TOC6">
    <w:name w:val="toc 6"/>
    <w:basedOn w:val="Normal"/>
    <w:next w:val="Normal"/>
    <w:semiHidden/>
    <w:rsid w:val="00583389"/>
    <w:pPr>
      <w:ind w:left="1000"/>
    </w:pPr>
  </w:style>
  <w:style w:type="paragraph" w:styleId="TOC7">
    <w:name w:val="toc 7"/>
    <w:basedOn w:val="Normal"/>
    <w:next w:val="Normal"/>
    <w:semiHidden/>
    <w:rsid w:val="00583389"/>
    <w:pPr>
      <w:ind w:left="1200"/>
    </w:pPr>
  </w:style>
  <w:style w:type="paragraph" w:styleId="TOC8">
    <w:name w:val="toc 8"/>
    <w:basedOn w:val="Normal"/>
    <w:next w:val="Normal"/>
    <w:semiHidden/>
    <w:rsid w:val="00583389"/>
    <w:pPr>
      <w:ind w:left="1400"/>
    </w:pPr>
  </w:style>
  <w:style w:type="paragraph" w:styleId="TOC9">
    <w:name w:val="toc 9"/>
    <w:basedOn w:val="Normal"/>
    <w:next w:val="Normal"/>
    <w:semiHidden/>
    <w:rsid w:val="00583389"/>
    <w:pPr>
      <w:ind w:left="1600"/>
    </w:pPr>
  </w:style>
  <w:style w:type="paragraph" w:styleId="BodyText2">
    <w:name w:val="Body Text 2"/>
    <w:basedOn w:val="Normal"/>
    <w:rsid w:val="00583389"/>
    <w:pPr>
      <w:widowControl/>
    </w:pPr>
    <w:rPr>
      <w:snapToGrid w:val="0"/>
      <w:sz w:val="28"/>
    </w:rPr>
  </w:style>
  <w:style w:type="paragraph" w:styleId="BodyText3">
    <w:name w:val="Body Text 3"/>
    <w:basedOn w:val="Normal"/>
    <w:rsid w:val="00583389"/>
    <w:pPr>
      <w:widowControl/>
    </w:pPr>
    <w:rPr>
      <w:snapToGrid w:val="0"/>
    </w:rPr>
  </w:style>
  <w:style w:type="paragraph" w:customStyle="1" w:styleId="ToDoItem">
    <w:name w:val="To Do Item"/>
    <w:basedOn w:val="Normal"/>
    <w:rsid w:val="00583389"/>
    <w:pPr>
      <w:numPr>
        <w:numId w:val="5"/>
      </w:numPr>
    </w:pPr>
  </w:style>
  <w:style w:type="character" w:customStyle="1" w:styleId="SoDAField">
    <w:name w:val="SoDA Field"/>
    <w:rsid w:val="00583389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074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4AB6"/>
    <w:rPr>
      <w:rFonts w:ascii="Tahoma" w:hAnsi="Tahoma" w:cs="Tahoma"/>
      <w:sz w:val="16"/>
      <w:szCs w:val="16"/>
      <w:lang w:val="vi-VN" w:eastAsia="en-US"/>
    </w:rPr>
  </w:style>
  <w:style w:type="character" w:customStyle="1" w:styleId="BodyTextChar">
    <w:name w:val="Body Text Char"/>
    <w:basedOn w:val="DefaultParagraphFont"/>
    <w:link w:val="BodyText"/>
    <w:rsid w:val="00D91450"/>
    <w:rPr>
      <w:sz w:val="24"/>
      <w:lang w:val="vi-V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100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5913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Tran Hung Thuan</dc:creator>
  <cp:lastModifiedBy>USER</cp:lastModifiedBy>
  <cp:revision>7</cp:revision>
  <cp:lastPrinted>2000-10-31T04:37:00Z</cp:lastPrinted>
  <dcterms:created xsi:type="dcterms:W3CDTF">2012-03-14T13:09:00Z</dcterms:created>
  <dcterms:modified xsi:type="dcterms:W3CDTF">2012-03-14T16:50:00Z</dcterms:modified>
</cp:coreProperties>
</file>