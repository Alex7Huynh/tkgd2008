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7D1499">
      <w:pPr>
        <w:pStyle w:val="Title"/>
        <w:jc w:val="right"/>
      </w:pPr>
      <w:r>
        <w:t>Quản Lý Nhà Hàng</w:t>
      </w:r>
    </w:p>
    <w:p w:rsidR="001173F7" w:rsidRDefault="001173F7"/>
    <w:p w:rsidR="001173F7" w:rsidRDefault="008C61A9">
      <w:pPr>
        <w:pStyle w:val="Title"/>
        <w:jc w:val="right"/>
        <w:rPr>
          <w:sz w:val="28"/>
        </w:rPr>
      </w:pPr>
      <w:r>
        <w:rPr>
          <w:sz w:val="28"/>
        </w:rPr>
        <w:t>Version 1.0</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default" r:id="rId8"/>
          <w:footerReference w:type="even" r:id="rId9"/>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8C61A9" w:rsidP="002A7D8C">
            <w:pPr>
              <w:pStyle w:val="Tabletext"/>
            </w:pPr>
            <w:r>
              <w:t>2</w:t>
            </w:r>
            <w:r w:rsidR="002A7D8C">
              <w:t>1</w:t>
            </w:r>
            <w:r>
              <w:t>/</w:t>
            </w:r>
            <w:r w:rsidR="002A7D8C">
              <w:t>2</w:t>
            </w:r>
            <w:r>
              <w:t>/</w:t>
            </w:r>
            <w:r w:rsidR="002A7D8C">
              <w:t>20</w:t>
            </w:r>
            <w:r>
              <w:t>1</w:t>
            </w:r>
            <w:r w:rsidR="002A7D8C">
              <w:t>2</w:t>
            </w:r>
          </w:p>
        </w:tc>
        <w:tc>
          <w:tcPr>
            <w:tcW w:w="1152" w:type="dxa"/>
          </w:tcPr>
          <w:p w:rsidR="001173F7" w:rsidRDefault="008C61A9">
            <w:pPr>
              <w:pStyle w:val="Tabletext"/>
            </w:pPr>
            <w:r>
              <w:t>1.0</w:t>
            </w:r>
          </w:p>
        </w:tc>
        <w:tc>
          <w:tcPr>
            <w:tcW w:w="3744" w:type="dxa"/>
          </w:tcPr>
          <w:p w:rsidR="001173F7" w:rsidRDefault="001173F7">
            <w:pPr>
              <w:pStyle w:val="Tabletext"/>
            </w:pPr>
          </w:p>
        </w:tc>
        <w:tc>
          <w:tcPr>
            <w:tcW w:w="2304" w:type="dxa"/>
          </w:tcPr>
          <w:p w:rsidR="001173F7" w:rsidRDefault="00F32FC3">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CB024F" w:rsidRDefault="00FD78C9">
      <w:pPr>
        <w:pStyle w:val="TOC1"/>
        <w:tabs>
          <w:tab w:val="left" w:pos="432"/>
        </w:tabs>
        <w:rPr>
          <w:rFonts w:asciiTheme="minorHAnsi" w:eastAsiaTheme="minorEastAsia" w:hAnsiTheme="minorHAnsi" w:cstheme="minorBidi"/>
          <w:noProof/>
          <w:sz w:val="22"/>
          <w:szCs w:val="22"/>
        </w:rPr>
      </w:pPr>
      <w:r w:rsidRPr="00FD78C9">
        <w:fldChar w:fldCharType="begin"/>
      </w:r>
      <w:r w:rsidR="00DC4E9B">
        <w:instrText xml:space="preserve"> TOC \o "1-3" </w:instrText>
      </w:r>
      <w:r w:rsidRPr="00FD78C9">
        <w:fldChar w:fldCharType="separate"/>
      </w:r>
      <w:bookmarkStart w:id="0" w:name="_GoBack"/>
      <w:bookmarkEnd w:id="0"/>
      <w:r w:rsidR="00CB024F">
        <w:rPr>
          <w:noProof/>
        </w:rPr>
        <w:t>1.</w:t>
      </w:r>
      <w:r w:rsidR="00CB024F">
        <w:rPr>
          <w:rFonts w:asciiTheme="minorHAnsi" w:eastAsiaTheme="minorEastAsia" w:hAnsiTheme="minorHAnsi" w:cstheme="minorBidi"/>
          <w:noProof/>
          <w:sz w:val="22"/>
          <w:szCs w:val="22"/>
        </w:rPr>
        <w:tab/>
      </w:r>
      <w:r w:rsidR="00CB024F">
        <w:rPr>
          <w:noProof/>
        </w:rPr>
        <w:t>Giới thiệu</w:t>
      </w:r>
      <w:r w:rsidR="00CB024F">
        <w:rPr>
          <w:noProof/>
        </w:rPr>
        <w:tab/>
      </w:r>
      <w:r w:rsidR="00CB024F">
        <w:rPr>
          <w:noProof/>
        </w:rPr>
        <w:fldChar w:fldCharType="begin"/>
      </w:r>
      <w:r w:rsidR="00CB024F">
        <w:rPr>
          <w:noProof/>
        </w:rPr>
        <w:instrText xml:space="preserve"> PAGEREF _Toc317608670 \h </w:instrText>
      </w:r>
      <w:r w:rsidR="00CB024F">
        <w:rPr>
          <w:noProof/>
        </w:rPr>
      </w:r>
      <w:r w:rsidR="00CB024F">
        <w:rPr>
          <w:noProof/>
        </w:rPr>
        <w:fldChar w:fldCharType="separate"/>
      </w:r>
      <w:r w:rsidR="00CB024F">
        <w:rPr>
          <w:noProof/>
        </w:rPr>
        <w:t>4</w:t>
      </w:r>
      <w:r w:rsidR="00CB024F">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_Toc317608671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_Toc317608672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Đối tượng</w:t>
      </w:r>
      <w:r>
        <w:rPr>
          <w:noProof/>
        </w:rPr>
        <w:tab/>
      </w:r>
      <w:r>
        <w:rPr>
          <w:noProof/>
        </w:rPr>
        <w:fldChar w:fldCharType="begin"/>
      </w:r>
      <w:r>
        <w:rPr>
          <w:noProof/>
        </w:rPr>
        <w:instrText xml:space="preserve"> PAGEREF _Toc317608673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Thuật ngữ và từ viết tắt</w:t>
      </w:r>
      <w:r>
        <w:rPr>
          <w:noProof/>
        </w:rPr>
        <w:tab/>
      </w:r>
      <w:r>
        <w:rPr>
          <w:noProof/>
        </w:rPr>
        <w:fldChar w:fldCharType="begin"/>
      </w:r>
      <w:r>
        <w:rPr>
          <w:noProof/>
        </w:rPr>
        <w:instrText xml:space="preserve"> PAGEREF _Toc317608674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Tài liệu tham khảo</w:t>
      </w:r>
      <w:r>
        <w:rPr>
          <w:noProof/>
        </w:rPr>
        <w:tab/>
      </w:r>
      <w:r>
        <w:rPr>
          <w:noProof/>
        </w:rPr>
        <w:fldChar w:fldCharType="begin"/>
      </w:r>
      <w:r>
        <w:rPr>
          <w:noProof/>
        </w:rPr>
        <w:instrText xml:space="preserve"> PAGEREF _Toc317608675 \h </w:instrText>
      </w:r>
      <w:r>
        <w:rPr>
          <w:noProof/>
        </w:rPr>
      </w:r>
      <w:r>
        <w:rPr>
          <w:noProof/>
        </w:rPr>
        <w:fldChar w:fldCharType="separate"/>
      </w:r>
      <w:r>
        <w:rPr>
          <w:noProof/>
        </w:rPr>
        <w:t>4</w:t>
      </w:r>
      <w:r>
        <w:rPr>
          <w:noProof/>
        </w:rPr>
        <w:fldChar w:fldCharType="end"/>
      </w:r>
    </w:p>
    <w:p w:rsidR="00CB024F" w:rsidRDefault="00CB024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Danh sách chức năng</w:t>
      </w:r>
      <w:r>
        <w:rPr>
          <w:noProof/>
        </w:rPr>
        <w:tab/>
      </w:r>
      <w:r>
        <w:rPr>
          <w:noProof/>
        </w:rPr>
        <w:fldChar w:fldCharType="begin"/>
      </w:r>
      <w:r>
        <w:rPr>
          <w:noProof/>
        </w:rPr>
        <w:instrText xml:space="preserve"> PAGEREF _Toc317608676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Xem thông tin giới thiệu nhà hàng</w:t>
      </w:r>
      <w:r>
        <w:rPr>
          <w:noProof/>
        </w:rPr>
        <w:tab/>
      </w:r>
      <w:r>
        <w:rPr>
          <w:noProof/>
        </w:rPr>
        <w:fldChar w:fldCharType="begin"/>
      </w:r>
      <w:r>
        <w:rPr>
          <w:noProof/>
        </w:rPr>
        <w:instrText xml:space="preserve"> PAGEREF _Toc317608677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Xem danh sách các món ăn</w:t>
      </w:r>
      <w:r>
        <w:rPr>
          <w:noProof/>
        </w:rPr>
        <w:tab/>
      </w:r>
      <w:r>
        <w:rPr>
          <w:noProof/>
        </w:rPr>
        <w:fldChar w:fldCharType="begin"/>
      </w:r>
      <w:r>
        <w:rPr>
          <w:noProof/>
        </w:rPr>
        <w:instrText xml:space="preserve"> PAGEREF _Toc317608678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Tìm kiếm</w:t>
      </w:r>
      <w:r>
        <w:rPr>
          <w:noProof/>
        </w:rPr>
        <w:tab/>
      </w:r>
      <w:r>
        <w:rPr>
          <w:noProof/>
        </w:rPr>
        <w:fldChar w:fldCharType="begin"/>
      </w:r>
      <w:r>
        <w:rPr>
          <w:noProof/>
        </w:rPr>
        <w:instrText xml:space="preserve"> PAGEREF _Toc317608679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Xem thông tin liên hệ nhà hàng</w:t>
      </w:r>
      <w:r>
        <w:rPr>
          <w:noProof/>
        </w:rPr>
        <w:tab/>
      </w:r>
      <w:r>
        <w:rPr>
          <w:noProof/>
        </w:rPr>
        <w:fldChar w:fldCharType="begin"/>
      </w:r>
      <w:r>
        <w:rPr>
          <w:noProof/>
        </w:rPr>
        <w:instrText xml:space="preserve"> PAGEREF _Toc317608680 \h </w:instrText>
      </w:r>
      <w:r>
        <w:rPr>
          <w:noProof/>
        </w:rPr>
      </w:r>
      <w:r>
        <w:rPr>
          <w:noProof/>
        </w:rPr>
        <w:fldChar w:fldCharType="separate"/>
      </w:r>
      <w:r>
        <w:rPr>
          <w:noProof/>
        </w:rPr>
        <w:t>4</w:t>
      </w:r>
      <w:r>
        <w:rPr>
          <w:noProof/>
        </w:rPr>
        <w:fldChar w:fldCharType="end"/>
      </w:r>
    </w:p>
    <w:p w:rsidR="00CB024F" w:rsidRDefault="00CB024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Tính chất giao diện</w:t>
      </w:r>
      <w:r>
        <w:rPr>
          <w:noProof/>
        </w:rPr>
        <w:tab/>
      </w:r>
      <w:r>
        <w:rPr>
          <w:noProof/>
        </w:rPr>
        <w:fldChar w:fldCharType="begin"/>
      </w:r>
      <w:r>
        <w:rPr>
          <w:noProof/>
        </w:rPr>
        <w:instrText xml:space="preserve"> PAGEREF _Toc317608681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Ý tưởng giao diện</w:t>
      </w:r>
      <w:r>
        <w:rPr>
          <w:noProof/>
        </w:rPr>
        <w:tab/>
      </w:r>
      <w:r>
        <w:rPr>
          <w:noProof/>
        </w:rPr>
        <w:fldChar w:fldCharType="begin"/>
      </w:r>
      <w:r>
        <w:rPr>
          <w:noProof/>
        </w:rPr>
        <w:instrText xml:space="preserve"> PAGEREF _Toc317608682 \h </w:instrText>
      </w:r>
      <w:r>
        <w:rPr>
          <w:noProof/>
        </w:rPr>
      </w:r>
      <w:r>
        <w:rPr>
          <w:noProof/>
        </w:rPr>
        <w:fldChar w:fldCharType="separate"/>
      </w:r>
      <w:r>
        <w:rPr>
          <w:noProof/>
        </w:rPr>
        <w:t>4</w:t>
      </w:r>
      <w:r>
        <w:rPr>
          <w:noProof/>
        </w:rPr>
        <w:fldChar w:fldCharType="end"/>
      </w:r>
    </w:p>
    <w:p w:rsidR="00CB024F" w:rsidRDefault="00CB024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Tính tiện dụng cho người dùng</w:t>
      </w:r>
      <w:r>
        <w:rPr>
          <w:noProof/>
        </w:rPr>
        <w:tab/>
      </w:r>
      <w:r>
        <w:rPr>
          <w:noProof/>
        </w:rPr>
        <w:fldChar w:fldCharType="begin"/>
      </w:r>
      <w:r>
        <w:rPr>
          <w:noProof/>
        </w:rPr>
        <w:instrText xml:space="preserve"> PAGEREF _Toc317608683 \h </w:instrText>
      </w:r>
      <w:r>
        <w:rPr>
          <w:noProof/>
        </w:rPr>
      </w:r>
      <w:r>
        <w:rPr>
          <w:noProof/>
        </w:rPr>
        <w:fldChar w:fldCharType="separate"/>
      </w:r>
      <w:r>
        <w:rPr>
          <w:noProof/>
        </w:rPr>
        <w:t>4</w:t>
      </w:r>
      <w:r>
        <w:rPr>
          <w:noProof/>
        </w:rPr>
        <w:fldChar w:fldCharType="end"/>
      </w:r>
    </w:p>
    <w:p w:rsidR="00CB024F" w:rsidRDefault="00CB024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Kết luận</w:t>
      </w:r>
      <w:r>
        <w:rPr>
          <w:noProof/>
        </w:rPr>
        <w:tab/>
      </w:r>
      <w:r>
        <w:rPr>
          <w:noProof/>
        </w:rPr>
        <w:fldChar w:fldCharType="begin"/>
      </w:r>
      <w:r>
        <w:rPr>
          <w:noProof/>
        </w:rPr>
        <w:instrText xml:space="preserve"> PAGEREF _Toc317608684 \h </w:instrText>
      </w:r>
      <w:r>
        <w:rPr>
          <w:noProof/>
        </w:rPr>
      </w:r>
      <w:r>
        <w:rPr>
          <w:noProof/>
        </w:rPr>
        <w:fldChar w:fldCharType="separate"/>
      </w:r>
      <w:r>
        <w:rPr>
          <w:noProof/>
        </w:rPr>
        <w:t>4</w:t>
      </w:r>
      <w:r>
        <w:rPr>
          <w:noProof/>
        </w:rPr>
        <w:fldChar w:fldCharType="end"/>
      </w:r>
    </w:p>
    <w:p w:rsidR="001173F7" w:rsidRDefault="00FD78C9">
      <w:pPr>
        <w:pStyle w:val="MainTitle"/>
        <w:ind w:left="450" w:firstLine="450"/>
      </w:pPr>
      <w:r>
        <w:fldChar w:fldCharType="end"/>
      </w:r>
      <w:r w:rsidR="00DC4E9B">
        <w:br w:type="page"/>
      </w:r>
      <w:r w:rsidR="004F63D6">
        <w:lastRenderedPageBreak/>
        <w:t>Quản Lý Nhà Hàng</w:t>
      </w:r>
    </w:p>
    <w:p w:rsidR="001173F7" w:rsidRDefault="00152D25">
      <w:pPr>
        <w:pStyle w:val="Heading1"/>
      </w:pPr>
      <w:bookmarkStart w:id="1" w:name="_Toc317608670"/>
      <w:r>
        <w:t>Giới thiệu</w:t>
      </w:r>
      <w:bookmarkEnd w:id="1"/>
    </w:p>
    <w:p w:rsidR="001173F7" w:rsidRDefault="00152D25">
      <w:pPr>
        <w:pStyle w:val="Heading2"/>
      </w:pPr>
      <w:bookmarkStart w:id="2" w:name="_Toc317608671"/>
      <w:r>
        <w:t>Mục đích</w:t>
      </w:r>
      <w:bookmarkEnd w:id="2"/>
    </w:p>
    <w:p w:rsidR="001173F7" w:rsidRDefault="00152D25">
      <w:pPr>
        <w:pStyle w:val="Heading2"/>
      </w:pPr>
      <w:bookmarkStart w:id="3" w:name="_Toc317608672"/>
      <w:r>
        <w:t>Phạm vi</w:t>
      </w:r>
      <w:bookmarkEnd w:id="3"/>
    </w:p>
    <w:p w:rsidR="001173F7" w:rsidRDefault="00152D25">
      <w:pPr>
        <w:pStyle w:val="Heading2"/>
      </w:pPr>
      <w:bookmarkStart w:id="4" w:name="_Toc314978531"/>
      <w:bookmarkStart w:id="5" w:name="_Toc324843637"/>
      <w:bookmarkStart w:id="6" w:name="_Toc324851944"/>
      <w:bookmarkStart w:id="7" w:name="_Toc324915527"/>
      <w:bookmarkStart w:id="8" w:name="_Toc433104440"/>
      <w:bookmarkStart w:id="9" w:name="_Toc317608673"/>
      <w:r>
        <w:t>Đối tượng</w:t>
      </w:r>
      <w:bookmarkEnd w:id="9"/>
    </w:p>
    <w:p w:rsidR="00152D25" w:rsidRPr="00236154" w:rsidRDefault="00152D25" w:rsidP="00B45BC9">
      <w:pPr>
        <w:pStyle w:val="Heading2"/>
      </w:pPr>
      <w:bookmarkStart w:id="10" w:name="_Toc317608674"/>
      <w:r>
        <w:t>Thuật ngữ và từ viết tắt</w:t>
      </w:r>
      <w:bookmarkEnd w:id="10"/>
    </w:p>
    <w:p w:rsidR="001173F7" w:rsidRDefault="00152D25">
      <w:pPr>
        <w:pStyle w:val="Heading2"/>
      </w:pPr>
      <w:bookmarkStart w:id="11" w:name="_Toc314978532"/>
      <w:bookmarkStart w:id="12" w:name="_Toc324843638"/>
      <w:bookmarkStart w:id="13" w:name="_Toc324851945"/>
      <w:bookmarkStart w:id="14" w:name="_Toc324915528"/>
      <w:bookmarkStart w:id="15" w:name="_Toc433104441"/>
      <w:bookmarkStart w:id="16" w:name="_Toc317608675"/>
      <w:bookmarkEnd w:id="4"/>
      <w:bookmarkEnd w:id="5"/>
      <w:bookmarkEnd w:id="6"/>
      <w:bookmarkEnd w:id="7"/>
      <w:bookmarkEnd w:id="8"/>
      <w:r>
        <w:t>Tài liệu tham khảo</w:t>
      </w:r>
      <w:bookmarkEnd w:id="16"/>
    </w:p>
    <w:p w:rsidR="00152D25" w:rsidRPr="00BE2D52" w:rsidRDefault="00152D25" w:rsidP="00152D25"/>
    <w:p w:rsidR="001173F7" w:rsidRDefault="000E18AB" w:rsidP="000B580E">
      <w:pPr>
        <w:pStyle w:val="Heading1"/>
        <w:keepNext w:val="0"/>
      </w:pPr>
      <w:bookmarkStart w:id="17" w:name="_Toc317608676"/>
      <w:bookmarkEnd w:id="11"/>
      <w:bookmarkEnd w:id="12"/>
      <w:bookmarkEnd w:id="13"/>
      <w:bookmarkEnd w:id="14"/>
      <w:bookmarkEnd w:id="15"/>
      <w:r>
        <w:t>Danh sách chức năng</w:t>
      </w:r>
      <w:bookmarkEnd w:id="17"/>
    </w:p>
    <w:p w:rsidR="00216683" w:rsidRDefault="00216683" w:rsidP="00073B01">
      <w:pPr>
        <w:pStyle w:val="Heading2"/>
      </w:pPr>
      <w:bookmarkStart w:id="18" w:name="_Toc317608677"/>
      <w:r>
        <w:t>Xem thông tin giới thiệu nhà hàng</w:t>
      </w:r>
      <w:bookmarkEnd w:id="18"/>
    </w:p>
    <w:p w:rsidR="001F310E" w:rsidRPr="00216683" w:rsidRDefault="001F310E" w:rsidP="00216683">
      <w:r>
        <w:tab/>
        <w:t>Bao gồm thông tin về nhà hàng, hình ảnh đi kèm, thông tin quảng cáo</w:t>
      </w:r>
    </w:p>
    <w:p w:rsidR="001173F7" w:rsidRDefault="00785E3B">
      <w:pPr>
        <w:pStyle w:val="Heading2"/>
      </w:pPr>
      <w:bookmarkStart w:id="19" w:name="_Toc317608678"/>
      <w:r>
        <w:t>Xem danh sách các món ăn</w:t>
      </w:r>
      <w:bookmarkEnd w:id="19"/>
    </w:p>
    <w:p w:rsidR="00216683" w:rsidRDefault="00216683" w:rsidP="00E73906">
      <w:pPr>
        <w:pStyle w:val="ListParagraph"/>
        <w:numPr>
          <w:ilvl w:val="1"/>
          <w:numId w:val="2"/>
        </w:numPr>
      </w:pPr>
      <w:r>
        <w:t>Món ăn nhanh</w:t>
      </w:r>
    </w:p>
    <w:p w:rsidR="00216683" w:rsidRDefault="00216683" w:rsidP="00E73906">
      <w:pPr>
        <w:pStyle w:val="ListParagraph"/>
        <w:numPr>
          <w:ilvl w:val="1"/>
          <w:numId w:val="2"/>
        </w:numPr>
      </w:pPr>
      <w:r>
        <w:t>Món ăn nhẹ</w:t>
      </w:r>
    </w:p>
    <w:p w:rsidR="00216683" w:rsidRDefault="00216683" w:rsidP="00E73906">
      <w:pPr>
        <w:pStyle w:val="ListParagraph"/>
        <w:numPr>
          <w:ilvl w:val="1"/>
          <w:numId w:val="2"/>
        </w:numPr>
      </w:pPr>
      <w:r>
        <w:t>Món tráng miệng</w:t>
      </w:r>
    </w:p>
    <w:p w:rsidR="00216683" w:rsidRDefault="00216683" w:rsidP="00E73906">
      <w:pPr>
        <w:pStyle w:val="ListParagraph"/>
        <w:numPr>
          <w:ilvl w:val="1"/>
          <w:numId w:val="2"/>
        </w:numPr>
      </w:pPr>
      <w:r>
        <w:t>Đồ uống</w:t>
      </w:r>
    </w:p>
    <w:p w:rsidR="00C86828" w:rsidRPr="00C86828" w:rsidRDefault="00216683" w:rsidP="00E73906">
      <w:pPr>
        <w:pStyle w:val="ListParagraph"/>
        <w:numPr>
          <w:ilvl w:val="1"/>
          <w:numId w:val="2"/>
        </w:numPr>
      </w:pPr>
      <w:r>
        <w:t>Món đặc sản</w:t>
      </w:r>
    </w:p>
    <w:p w:rsidR="001173F7" w:rsidRDefault="00216683">
      <w:pPr>
        <w:pStyle w:val="Heading2"/>
      </w:pPr>
      <w:bookmarkStart w:id="20" w:name="_Toc317608679"/>
      <w:r>
        <w:t>Tìm kiếm</w:t>
      </w:r>
      <w:bookmarkEnd w:id="20"/>
    </w:p>
    <w:p w:rsidR="00B643D9" w:rsidRDefault="00B643D9" w:rsidP="00E73906">
      <w:pPr>
        <w:pStyle w:val="ListParagraph"/>
        <w:numPr>
          <w:ilvl w:val="0"/>
          <w:numId w:val="3"/>
        </w:numPr>
      </w:pPr>
      <w:r>
        <w:t>Tìm kiếm các món ăn</w:t>
      </w:r>
    </w:p>
    <w:p w:rsidR="00B643D9" w:rsidRDefault="00B643D9" w:rsidP="00B643D9">
      <w:pPr>
        <w:ind w:left="720"/>
      </w:pPr>
      <w:r>
        <w:tab/>
        <w:t>Tìm kiếm các món ăn theo tiêu chí nào đó: tên món ăn,giá cả…</w:t>
      </w:r>
    </w:p>
    <w:p w:rsidR="00B643D9" w:rsidRDefault="00B643D9" w:rsidP="00E73906">
      <w:pPr>
        <w:pStyle w:val="ListParagraph"/>
        <w:numPr>
          <w:ilvl w:val="0"/>
          <w:numId w:val="3"/>
        </w:numPr>
      </w:pPr>
      <w:r>
        <w:t>Tìm kiếm các nhà hàng</w:t>
      </w:r>
    </w:p>
    <w:p w:rsidR="00B643D9" w:rsidRPr="00B643D9" w:rsidRDefault="00B643D9" w:rsidP="00073B01">
      <w:pPr>
        <w:ind w:left="1440"/>
      </w:pPr>
      <w:r>
        <w:t xml:space="preserve">Tìm kiếm các nhà hàng theo tiêu chí nào đó: tên nhà hàng, phong cách nhà hàng: dân dã, yên tĩnh, địa điểm: ở TP.Hồ Chí Minh, ở Hà Nội, theo thực đơn: nhà hàng </w:t>
      </w:r>
      <w:r w:rsidR="00E046B9">
        <w:t>hải sản</w:t>
      </w:r>
      <w:r>
        <w:t xml:space="preserve">, nhà hàng </w:t>
      </w:r>
      <w:r w:rsidR="00E046B9">
        <w:t>bia tươi</w:t>
      </w:r>
      <w:r>
        <w:t>…</w:t>
      </w:r>
    </w:p>
    <w:p w:rsidR="001173F7" w:rsidRDefault="00216683">
      <w:pPr>
        <w:pStyle w:val="Heading2"/>
      </w:pPr>
      <w:bookmarkStart w:id="21" w:name="_Toc317608680"/>
      <w:r>
        <w:t>Xem thông tin liên hệ nhà hàng</w:t>
      </w:r>
      <w:bookmarkEnd w:id="21"/>
    </w:p>
    <w:p w:rsidR="00073B01" w:rsidRPr="00073B01" w:rsidRDefault="00073B01" w:rsidP="00073B01">
      <w:pPr>
        <w:ind w:left="720"/>
      </w:pPr>
      <w:r>
        <w:t xml:space="preserve">Bao gồm các thông tin liên hệ nhà hàng, diễn đàn trò chuyện giữa các thành viên và nhận ý kiến đánh giá nhà hàng từ </w:t>
      </w:r>
      <w:r w:rsidR="00D63450">
        <w:t>thực khách</w:t>
      </w:r>
      <w:r>
        <w:t>.</w:t>
      </w:r>
    </w:p>
    <w:p w:rsidR="00E30A4A" w:rsidRDefault="003722A6" w:rsidP="00E30A4A">
      <w:pPr>
        <w:pStyle w:val="Heading1"/>
      </w:pPr>
      <w:bookmarkStart w:id="22" w:name="_Toc317608681"/>
      <w:r>
        <w:t>Tính chất giao diện</w:t>
      </w:r>
      <w:bookmarkEnd w:id="22"/>
    </w:p>
    <w:p w:rsidR="001A64B1" w:rsidRDefault="00B76047" w:rsidP="00321E78">
      <w:pPr>
        <w:pStyle w:val="Heading2"/>
      </w:pPr>
      <w:bookmarkStart w:id="23" w:name="_Toc317608682"/>
      <w:r>
        <w:t>Ý tưởng giao diện</w:t>
      </w:r>
      <w:bookmarkEnd w:id="23"/>
    </w:p>
    <w:p w:rsidR="00CB024F" w:rsidRDefault="00CB024F" w:rsidP="00E73906">
      <w:pPr>
        <w:pStyle w:val="ListParagraph"/>
        <w:numPr>
          <w:ilvl w:val="0"/>
          <w:numId w:val="4"/>
        </w:numPr>
      </w:pPr>
      <w:r>
        <w:t>Giao diện không quá màu mè, chỉ sử dụng 3 màu cơ bản</w:t>
      </w:r>
      <w:r w:rsidR="00D63450">
        <w:t>(RGB)</w:t>
      </w:r>
    </w:p>
    <w:p w:rsidR="008565DB" w:rsidRDefault="008565DB" w:rsidP="00E73906">
      <w:pPr>
        <w:pStyle w:val="ListParagraph"/>
        <w:numPr>
          <w:ilvl w:val="0"/>
          <w:numId w:val="4"/>
        </w:numPr>
      </w:pPr>
      <w:r>
        <w:t>Menu đơn giản, không quá nhiều chức năng phức tạp</w:t>
      </w:r>
      <w:r w:rsidR="00D63450">
        <w:t>(Trang chủ,liên hệ,diễn đàn,đăng ký,đăng nhập)</w:t>
      </w:r>
    </w:p>
    <w:p w:rsidR="008565DB" w:rsidRDefault="008565DB" w:rsidP="00E73906">
      <w:pPr>
        <w:pStyle w:val="ListParagraph"/>
        <w:numPr>
          <w:ilvl w:val="0"/>
          <w:numId w:val="4"/>
        </w:numPr>
      </w:pPr>
      <w:r>
        <w:t>Có nhiều hình ảnh về món ăn và nhà hàng để gây cảm giác hứng thú với trang web</w:t>
      </w:r>
    </w:p>
    <w:p w:rsidR="008565DB" w:rsidRDefault="00F34F23" w:rsidP="00E73906">
      <w:pPr>
        <w:pStyle w:val="ListParagraph"/>
        <w:numPr>
          <w:ilvl w:val="0"/>
          <w:numId w:val="4"/>
        </w:numPr>
      </w:pPr>
      <w:r>
        <w:t>Có sự xen kẽ giữa hình ảnh và nội dung hợp lý</w:t>
      </w:r>
    </w:p>
    <w:p w:rsidR="008A4D0E" w:rsidRDefault="00D63450" w:rsidP="008A4D0E">
      <w:pPr>
        <w:ind w:left="1440"/>
      </w:pPr>
      <w:r>
        <w:t>Ví dụ: (Lưu ý: hình ảnh chỉ có tính chất minh hoạ cho các thành viên hiểu thêm, không đưa vào báo cáo)</w:t>
      </w:r>
    </w:p>
    <w:p w:rsidR="00D63450" w:rsidRDefault="00D63450" w:rsidP="008A4D0E">
      <w:pPr>
        <w:ind w:left="1080" w:firstLine="360"/>
      </w:pPr>
      <w:r>
        <w:rPr>
          <w:noProof/>
        </w:rPr>
        <w:lastRenderedPageBreak/>
        <w:drawing>
          <wp:inline distT="0" distB="0" distL="0" distR="0">
            <wp:extent cx="4385972" cy="36343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85996" cy="3634366"/>
                    </a:xfrm>
                    <a:prstGeom prst="rect">
                      <a:avLst/>
                    </a:prstGeom>
                    <a:noFill/>
                    <a:ln w="9525">
                      <a:noFill/>
                      <a:miter lim="800000"/>
                      <a:headEnd/>
                      <a:tailEnd/>
                    </a:ln>
                  </pic:spPr>
                </pic:pic>
              </a:graphicData>
            </a:graphic>
          </wp:inline>
        </w:drawing>
      </w:r>
    </w:p>
    <w:p w:rsidR="00D63450" w:rsidRPr="00CB024F" w:rsidRDefault="00D63450" w:rsidP="008A4D0E">
      <w:pPr>
        <w:ind w:left="1440"/>
      </w:pPr>
      <w:r>
        <w:t>Đầu trang là hình ảnh về nhà hàng,tiếp đến nhà hình ảnh đặc trưng kèm bài giới thiệu nằm kế bên phải,bên dưới là các bài khác về các thông tin món ăn có kèm hình ảnh.</w:t>
      </w:r>
    </w:p>
    <w:p w:rsidR="00B76047" w:rsidRDefault="00B76047" w:rsidP="00321E78">
      <w:pPr>
        <w:pStyle w:val="Heading2"/>
      </w:pPr>
      <w:bookmarkStart w:id="24" w:name="_Toc317608683"/>
      <w:r>
        <w:t>Tính tiện dụng cho người dùng</w:t>
      </w:r>
      <w:bookmarkEnd w:id="24"/>
    </w:p>
    <w:p w:rsidR="008565DB" w:rsidRDefault="008565DB" w:rsidP="00E73906">
      <w:pPr>
        <w:pStyle w:val="ListParagraph"/>
        <w:numPr>
          <w:ilvl w:val="0"/>
          <w:numId w:val="5"/>
        </w:numPr>
      </w:pPr>
      <w:r>
        <w:t>Người dùng có thể sử dụng hầu hết các chức năng mà không cần đăng nhập(riêng chức năng post bài lên diễn đần cần đăng nhập)</w:t>
      </w:r>
    </w:p>
    <w:p w:rsidR="008565DB" w:rsidRDefault="00CF1C8D" w:rsidP="00E73906">
      <w:pPr>
        <w:pStyle w:val="ListParagraph"/>
        <w:numPr>
          <w:ilvl w:val="0"/>
          <w:numId w:val="5"/>
        </w:numPr>
      </w:pPr>
      <w:r>
        <w:t>Các thao tác không quá 3 bước(thao tác tìm kiếm chỉ cần 2 bước là ra kết quả)</w:t>
      </w:r>
    </w:p>
    <w:p w:rsidR="00596A70" w:rsidRDefault="00596A70" w:rsidP="00E73906">
      <w:pPr>
        <w:pStyle w:val="ListParagraph"/>
        <w:numPr>
          <w:ilvl w:val="0"/>
          <w:numId w:val="5"/>
        </w:numPr>
      </w:pPr>
      <w:r>
        <w:t>Các chức năng được đặt đúng theo tên, menu được trình bày nổi bật, tên menu ngắn gọn nhưng thể hiện đầy đủ ý nghĩa giúp người dùng dễ nhớ dễ thao tác khi tiếp cận trang web</w:t>
      </w:r>
    </w:p>
    <w:p w:rsidR="00193745" w:rsidRPr="008565DB" w:rsidRDefault="00193745" w:rsidP="00E73906">
      <w:pPr>
        <w:pStyle w:val="ListParagraph"/>
        <w:numPr>
          <w:ilvl w:val="0"/>
          <w:numId w:val="5"/>
        </w:numPr>
      </w:pPr>
      <w:r>
        <w:t>Các chức năng chính sẽ được đặt nơi dễ nhìn thấy và đước làm nổi bật để người dùng có thể thao tác nhanh chóng(vd:chức năng tìm kiếm món ăn sẽ đặt đầu trang,chức năng xem danh sách món ăn được đặt kế bên)</w:t>
      </w:r>
    </w:p>
    <w:p w:rsidR="00E30A4A" w:rsidRDefault="00E30A4A" w:rsidP="00E30A4A">
      <w:pPr>
        <w:pStyle w:val="Heading1"/>
      </w:pPr>
      <w:bookmarkStart w:id="25" w:name="_Toc317608684"/>
      <w:r>
        <w:t>Kết luận</w:t>
      </w:r>
      <w:bookmarkEnd w:id="25"/>
    </w:p>
    <w:p w:rsidR="00434968" w:rsidRPr="00434968" w:rsidRDefault="00434968" w:rsidP="00434968">
      <w:pPr>
        <w:ind w:left="720"/>
      </w:pPr>
      <w:r>
        <w:t>Đồ án làm nhất định đạt 10đ toàn môn học</w:t>
      </w:r>
    </w:p>
    <w:sectPr w:rsidR="00434968" w:rsidRPr="00434968" w:rsidSect="0030155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906" w:rsidRDefault="00E73906">
      <w:pPr>
        <w:spacing w:line="240" w:lineRule="auto"/>
      </w:pPr>
      <w:r>
        <w:separator/>
      </w:r>
    </w:p>
  </w:endnote>
  <w:endnote w:type="continuationSeparator" w:id="1">
    <w:p w:rsidR="00E73906" w:rsidRDefault="00E73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FD78C9">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152D25">
          <w:pPr>
            <w:ind w:right="360"/>
          </w:pPr>
          <w:r>
            <w:t>Confidential</w:t>
          </w:r>
        </w:p>
      </w:tc>
      <w:tc>
        <w:tcPr>
          <w:tcW w:w="3162" w:type="dxa"/>
          <w:tcBorders>
            <w:top w:val="nil"/>
            <w:left w:val="nil"/>
            <w:bottom w:val="nil"/>
            <w:right w:val="nil"/>
          </w:tcBorders>
        </w:tcPr>
        <w:p w:rsidR="00152D25" w:rsidRDefault="00152D25" w:rsidP="004F63D6">
          <w:pPr>
            <w:jc w:val="center"/>
          </w:pPr>
          <w:r>
            <w:sym w:font="Symbol" w:char="F0D3"/>
          </w:r>
          <w:r w:rsidR="004F63D6">
            <w:t>StarFish</w:t>
          </w:r>
          <w:r>
            <w:t xml:space="preserve">, </w:t>
          </w:r>
          <w:fldSimple w:instr=" DATE \@ &quot;yyyy&quot; ">
            <w:r w:rsidR="00785E3B">
              <w:rPr>
                <w:noProof/>
              </w:rPr>
              <w:t>2012</w:t>
            </w:r>
          </w:fldSimple>
        </w:p>
      </w:tc>
      <w:tc>
        <w:tcPr>
          <w:tcW w:w="3162" w:type="dxa"/>
          <w:tcBorders>
            <w:top w:val="nil"/>
            <w:left w:val="nil"/>
            <w:bottom w:val="nil"/>
            <w:right w:val="nil"/>
          </w:tcBorders>
        </w:tcPr>
        <w:p w:rsidR="00152D25" w:rsidRDefault="00152D25">
          <w:pPr>
            <w:jc w:val="right"/>
          </w:pPr>
          <w:r>
            <w:t xml:space="preserve">Page </w:t>
          </w:r>
          <w:r w:rsidR="00FD78C9">
            <w:rPr>
              <w:rStyle w:val="PageNumber"/>
            </w:rPr>
            <w:fldChar w:fldCharType="begin"/>
          </w:r>
          <w:r>
            <w:rPr>
              <w:rStyle w:val="PageNumber"/>
            </w:rPr>
            <w:instrText xml:space="preserve"> PAGE </w:instrText>
          </w:r>
          <w:r w:rsidR="00FD78C9">
            <w:rPr>
              <w:rStyle w:val="PageNumber"/>
            </w:rPr>
            <w:fldChar w:fldCharType="separate"/>
          </w:r>
          <w:r w:rsidR="00193745">
            <w:rPr>
              <w:rStyle w:val="PageNumber"/>
              <w:noProof/>
            </w:rPr>
            <w:t>5</w:t>
          </w:r>
          <w:r w:rsidR="00FD78C9">
            <w:rPr>
              <w:rStyle w:val="PageNumber"/>
            </w:rPr>
            <w:fldChar w:fldCharType="end"/>
          </w:r>
        </w:p>
      </w:tc>
    </w:tr>
  </w:tbl>
  <w:p w:rsidR="00152D25" w:rsidRDefault="00152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906" w:rsidRDefault="00E73906">
      <w:pPr>
        <w:spacing w:line="240" w:lineRule="auto"/>
      </w:pPr>
      <w:r>
        <w:separator/>
      </w:r>
    </w:p>
  </w:footnote>
  <w:footnote w:type="continuationSeparator" w:id="1">
    <w:p w:rsidR="00E73906" w:rsidRDefault="00E739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Default="007D1499">
    <w:pPr>
      <w:pBdr>
        <w:bottom w:val="single" w:sz="6" w:space="1" w:color="auto"/>
      </w:pBdr>
      <w:jc w:val="right"/>
      <w:rPr>
        <w:rFonts w:ascii="Arial" w:hAnsi="Arial"/>
        <w:b/>
        <w:sz w:val="36"/>
      </w:rPr>
    </w:pPr>
    <w:r>
      <w:rPr>
        <w:rFonts w:ascii="Arial" w:hAnsi="Arial"/>
        <w:b/>
        <w:sz w:val="36"/>
      </w:rPr>
      <w:t>StarFish</w:t>
    </w:r>
  </w:p>
  <w:p w:rsidR="00152D25" w:rsidRDefault="00152D25">
    <w:pPr>
      <w:pBdr>
        <w:bottom w:val="single" w:sz="6" w:space="1" w:color="auto"/>
      </w:pBdr>
      <w:jc w:val="right"/>
      <w:rPr>
        <w:sz w:val="24"/>
      </w:rPr>
    </w:pPr>
  </w:p>
  <w:p w:rsidR="00152D25" w:rsidRDefault="00152D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4F63D6" w:rsidP="008C61A9">
          <w:r>
            <w:t>Quản Lý Nhà Hàng</w:t>
          </w:r>
        </w:p>
      </w:tc>
      <w:tc>
        <w:tcPr>
          <w:tcW w:w="3179" w:type="dxa"/>
        </w:tcPr>
        <w:p w:rsidR="00152D25" w:rsidRDefault="00152D25" w:rsidP="008C61A9">
          <w:pPr>
            <w:tabs>
              <w:tab w:val="left" w:pos="1135"/>
            </w:tabs>
            <w:spacing w:before="40"/>
            <w:ind w:right="68"/>
          </w:pPr>
          <w:r>
            <w:t xml:space="preserve">  Version:           1.0</w:t>
          </w:r>
        </w:p>
      </w:tc>
    </w:tr>
    <w:tr w:rsidR="00152D25">
      <w:tc>
        <w:tcPr>
          <w:tcW w:w="6379" w:type="dxa"/>
        </w:tcPr>
        <w:p w:rsidR="00152D25" w:rsidRDefault="00152D25" w:rsidP="008C61A9"/>
      </w:tc>
      <w:tc>
        <w:tcPr>
          <w:tcW w:w="3179" w:type="dxa"/>
        </w:tcPr>
        <w:p w:rsidR="00152D25" w:rsidRDefault="00152D25" w:rsidP="004F63D6">
          <w:r>
            <w:t xml:space="preserve">  Date:  2</w:t>
          </w:r>
          <w:r w:rsidR="004F63D6">
            <w:t>1/2</w:t>
          </w:r>
          <w:r>
            <w:t>/</w:t>
          </w:r>
          <w:r w:rsidR="004F63D6">
            <w:t>20</w:t>
          </w:r>
          <w:r>
            <w:t>1</w:t>
          </w:r>
          <w:r w:rsidR="004F63D6">
            <w:t>2</w:t>
          </w:r>
        </w:p>
      </w:tc>
    </w:tr>
    <w:tr w:rsidR="00152D25">
      <w:tc>
        <w:tcPr>
          <w:tcW w:w="9558" w:type="dxa"/>
          <w:gridSpan w:val="2"/>
        </w:tcPr>
        <w:p w:rsidR="00152D25" w:rsidRDefault="00152D25">
          <w:r>
            <w:t>&lt;document identifier&gt;</w:t>
          </w:r>
        </w:p>
      </w:tc>
    </w:tr>
  </w:tbl>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492E23"/>
    <w:multiLevelType w:val="hybridMultilevel"/>
    <w:tmpl w:val="48928306"/>
    <w:lvl w:ilvl="0" w:tplc="7E7AB67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33ABC"/>
    <w:multiLevelType w:val="hybridMultilevel"/>
    <w:tmpl w:val="EB18B9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C00745"/>
    <w:multiLevelType w:val="hybridMultilevel"/>
    <w:tmpl w:val="46742C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61E351A"/>
    <w:multiLevelType w:val="hybridMultilevel"/>
    <w:tmpl w:val="EB18B9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613964"/>
    <w:rsid w:val="000137C1"/>
    <w:rsid w:val="000341F3"/>
    <w:rsid w:val="0004717E"/>
    <w:rsid w:val="00073B01"/>
    <w:rsid w:val="000856BA"/>
    <w:rsid w:val="000B580E"/>
    <w:rsid w:val="000B7C0B"/>
    <w:rsid w:val="000E18AB"/>
    <w:rsid w:val="001025CE"/>
    <w:rsid w:val="001173F7"/>
    <w:rsid w:val="00137AB2"/>
    <w:rsid w:val="001519A0"/>
    <w:rsid w:val="00152D25"/>
    <w:rsid w:val="001723E4"/>
    <w:rsid w:val="00174AF1"/>
    <w:rsid w:val="00193745"/>
    <w:rsid w:val="001A64B1"/>
    <w:rsid w:val="001B0F03"/>
    <w:rsid w:val="001E1CE3"/>
    <w:rsid w:val="001F310E"/>
    <w:rsid w:val="00216683"/>
    <w:rsid w:val="00230BCB"/>
    <w:rsid w:val="00236154"/>
    <w:rsid w:val="00260176"/>
    <w:rsid w:val="00293C7E"/>
    <w:rsid w:val="002A7D8C"/>
    <w:rsid w:val="002C146B"/>
    <w:rsid w:val="002C21E9"/>
    <w:rsid w:val="002D4E0B"/>
    <w:rsid w:val="00301554"/>
    <w:rsid w:val="00307515"/>
    <w:rsid w:val="00316AFA"/>
    <w:rsid w:val="00321E78"/>
    <w:rsid w:val="003722A6"/>
    <w:rsid w:val="00387FDC"/>
    <w:rsid w:val="003B2473"/>
    <w:rsid w:val="003B3B56"/>
    <w:rsid w:val="003D0105"/>
    <w:rsid w:val="003F01CD"/>
    <w:rsid w:val="003F7FC9"/>
    <w:rsid w:val="00432DCC"/>
    <w:rsid w:val="00434968"/>
    <w:rsid w:val="004523D9"/>
    <w:rsid w:val="0048298D"/>
    <w:rsid w:val="004C369A"/>
    <w:rsid w:val="004F63D6"/>
    <w:rsid w:val="00546863"/>
    <w:rsid w:val="005502DE"/>
    <w:rsid w:val="00577253"/>
    <w:rsid w:val="005966EE"/>
    <w:rsid w:val="00596A70"/>
    <w:rsid w:val="005A38AE"/>
    <w:rsid w:val="005B0653"/>
    <w:rsid w:val="005E7B90"/>
    <w:rsid w:val="005F6F88"/>
    <w:rsid w:val="00613964"/>
    <w:rsid w:val="00615199"/>
    <w:rsid w:val="00643F85"/>
    <w:rsid w:val="00664B11"/>
    <w:rsid w:val="006A5376"/>
    <w:rsid w:val="007414EC"/>
    <w:rsid w:val="00755E95"/>
    <w:rsid w:val="00785E3B"/>
    <w:rsid w:val="00786242"/>
    <w:rsid w:val="007C56AD"/>
    <w:rsid w:val="007D1499"/>
    <w:rsid w:val="007D3454"/>
    <w:rsid w:val="007F5CB9"/>
    <w:rsid w:val="00806456"/>
    <w:rsid w:val="008131B1"/>
    <w:rsid w:val="00823C53"/>
    <w:rsid w:val="008266FA"/>
    <w:rsid w:val="008443C9"/>
    <w:rsid w:val="008565DB"/>
    <w:rsid w:val="00881DBB"/>
    <w:rsid w:val="00885CA0"/>
    <w:rsid w:val="00885EC8"/>
    <w:rsid w:val="008A4D0E"/>
    <w:rsid w:val="008C61A9"/>
    <w:rsid w:val="008D6723"/>
    <w:rsid w:val="00904FE1"/>
    <w:rsid w:val="0092114E"/>
    <w:rsid w:val="00977392"/>
    <w:rsid w:val="00995D56"/>
    <w:rsid w:val="009B0F91"/>
    <w:rsid w:val="009B5743"/>
    <w:rsid w:val="00A43E2B"/>
    <w:rsid w:val="00A7499B"/>
    <w:rsid w:val="00A9034E"/>
    <w:rsid w:val="00AC115A"/>
    <w:rsid w:val="00AF667B"/>
    <w:rsid w:val="00B22C16"/>
    <w:rsid w:val="00B262CA"/>
    <w:rsid w:val="00B32AD1"/>
    <w:rsid w:val="00B379A4"/>
    <w:rsid w:val="00B45BC9"/>
    <w:rsid w:val="00B51A79"/>
    <w:rsid w:val="00B60EAC"/>
    <w:rsid w:val="00B643D9"/>
    <w:rsid w:val="00B76047"/>
    <w:rsid w:val="00BA141D"/>
    <w:rsid w:val="00BA7ACE"/>
    <w:rsid w:val="00BE2D52"/>
    <w:rsid w:val="00BE497F"/>
    <w:rsid w:val="00C2539E"/>
    <w:rsid w:val="00C34383"/>
    <w:rsid w:val="00C40894"/>
    <w:rsid w:val="00C86828"/>
    <w:rsid w:val="00C95157"/>
    <w:rsid w:val="00CA7356"/>
    <w:rsid w:val="00CB024F"/>
    <w:rsid w:val="00CC0001"/>
    <w:rsid w:val="00CE018A"/>
    <w:rsid w:val="00CE3726"/>
    <w:rsid w:val="00CF1C8D"/>
    <w:rsid w:val="00D02A2A"/>
    <w:rsid w:val="00D401DD"/>
    <w:rsid w:val="00D63450"/>
    <w:rsid w:val="00D73800"/>
    <w:rsid w:val="00D97B6B"/>
    <w:rsid w:val="00DB23AC"/>
    <w:rsid w:val="00DC4E9B"/>
    <w:rsid w:val="00DD61FC"/>
    <w:rsid w:val="00DE3195"/>
    <w:rsid w:val="00E046B9"/>
    <w:rsid w:val="00E30A4A"/>
    <w:rsid w:val="00E33398"/>
    <w:rsid w:val="00E370AD"/>
    <w:rsid w:val="00E616B0"/>
    <w:rsid w:val="00E6348A"/>
    <w:rsid w:val="00E73906"/>
    <w:rsid w:val="00E85ABC"/>
    <w:rsid w:val="00E93D96"/>
    <w:rsid w:val="00F03DAE"/>
    <w:rsid w:val="00F13134"/>
    <w:rsid w:val="00F32FC3"/>
    <w:rsid w:val="00F34F23"/>
    <w:rsid w:val="00FC2082"/>
    <w:rsid w:val="00FD78C9"/>
    <w:rsid w:val="00FE7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1"/>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1"/>
      </w:numPr>
      <w:spacing w:before="240" w:after="60"/>
      <w:outlineLvl w:val="4"/>
    </w:pPr>
    <w:rPr>
      <w:sz w:val="22"/>
    </w:rPr>
  </w:style>
  <w:style w:type="paragraph" w:styleId="Heading6">
    <w:name w:val="heading 6"/>
    <w:basedOn w:val="Normal"/>
    <w:next w:val="Normal"/>
    <w:qFormat/>
    <w:rsid w:val="00301554"/>
    <w:pPr>
      <w:numPr>
        <w:ilvl w:val="5"/>
        <w:numId w:val="1"/>
      </w:numPr>
      <w:spacing w:before="240" w:after="60"/>
      <w:outlineLvl w:val="5"/>
    </w:pPr>
    <w:rPr>
      <w:i/>
      <w:sz w:val="22"/>
    </w:rPr>
  </w:style>
  <w:style w:type="paragraph" w:styleId="Heading7">
    <w:name w:val="heading 7"/>
    <w:basedOn w:val="Normal"/>
    <w:next w:val="Normal"/>
    <w:qFormat/>
    <w:rsid w:val="00301554"/>
    <w:pPr>
      <w:numPr>
        <w:ilvl w:val="6"/>
        <w:numId w:val="1"/>
      </w:numPr>
      <w:spacing w:before="240" w:after="60"/>
      <w:outlineLvl w:val="6"/>
    </w:pPr>
  </w:style>
  <w:style w:type="paragraph" w:styleId="Heading8">
    <w:name w:val="heading 8"/>
    <w:basedOn w:val="Normal"/>
    <w:next w:val="Normal"/>
    <w:qFormat/>
    <w:rsid w:val="00301554"/>
    <w:pPr>
      <w:numPr>
        <w:ilvl w:val="7"/>
        <w:numId w:val="1"/>
      </w:numPr>
      <w:spacing w:before="240" w:after="60"/>
      <w:outlineLvl w:val="7"/>
    </w:pPr>
    <w:rPr>
      <w:i/>
    </w:rPr>
  </w:style>
  <w:style w:type="paragraph" w:styleId="Heading9">
    <w:name w:val="heading 9"/>
    <w:basedOn w:val="Normal"/>
    <w:next w:val="Normal"/>
    <w:qFormat/>
    <w:rsid w:val="0030155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BA76-B293-4BA6-B469-38DB962A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278</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Admin</cp:lastModifiedBy>
  <cp:revision>65</cp:revision>
  <cp:lastPrinted>2001-09-06T16:54:00Z</cp:lastPrinted>
  <dcterms:created xsi:type="dcterms:W3CDTF">2011-03-31T15:42:00Z</dcterms:created>
  <dcterms:modified xsi:type="dcterms:W3CDTF">2012-02-21T10:55:00Z</dcterms:modified>
</cp:coreProperties>
</file>